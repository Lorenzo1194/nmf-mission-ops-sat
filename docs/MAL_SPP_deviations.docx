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EE" w:rsidRDefault="00B55CEE" w:rsidP="00880EF7">
      <w:pPr>
        <w:pStyle w:val="sitename"/>
        <w:spacing w:before="0" w:after="142"/>
        <w:ind w:right="0"/>
        <w:rPr>
          <w:color w:val="958AA2"/>
        </w:rPr>
      </w:pPr>
      <w:r w:rsidRPr="00E80300">
        <w:rPr>
          <w:color w:val="958AA2"/>
        </w:rPr>
        <w:fldChar w:fldCharType="begin"/>
      </w:r>
      <w:r w:rsidRPr="00E80300">
        <w:rPr>
          <w:color w:val="958AA2"/>
        </w:rPr>
        <w:instrText xml:space="preserve"> DOCPROPERTY  "bmsSitename" \* LOWER </w:instrText>
      </w:r>
      <w:r w:rsidRPr="00E80300">
        <w:rPr>
          <w:color w:val="958AA2"/>
        </w:rPr>
        <w:fldChar w:fldCharType="separate"/>
      </w:r>
      <w:r w:rsidR="00741C01">
        <w:rPr>
          <w:color w:val="958AA2"/>
        </w:rPr>
        <w:t>esoc</w:t>
      </w:r>
      <w:r w:rsidRPr="00E80300">
        <w:rPr>
          <w:color w:val="958AA2"/>
        </w:rPr>
        <w:fldChar w:fldCharType="end"/>
      </w:r>
    </w:p>
    <w:p w:rsidR="000240FE" w:rsidRPr="00AF0335" w:rsidRDefault="00CF1319" w:rsidP="00490321">
      <w:pPr>
        <w:pStyle w:val="ESAAddress"/>
      </w:pPr>
      <w:r>
        <w:fldChar w:fldCharType="begin"/>
      </w:r>
      <w:r>
        <w:instrText xml:space="preserve"> DOCPROPERTY  "bmsAddress" \* MERGEFORMAT </w:instrText>
      </w:r>
      <w:r>
        <w:fldChar w:fldCharType="separate"/>
      </w:r>
      <w:r w:rsidR="00741C01" w:rsidRPr="00741C01">
        <w:rPr>
          <w:bCs/>
        </w:rPr>
        <w:t>European</w:t>
      </w:r>
      <w:r w:rsidR="00741C01">
        <w:t xml:space="preserve"> Space Operations Centre</w:t>
      </w:r>
      <w:r w:rsidR="00741C01">
        <w:br/>
        <w:t>Robert-Bosch-Strasse 5</w:t>
      </w:r>
      <w:r w:rsidR="00741C01">
        <w:br/>
        <w:t>D-64293 Darmstadt</w:t>
      </w:r>
      <w:r w:rsidR="00741C01">
        <w:br/>
        <w:t>Germany</w:t>
      </w:r>
      <w:r>
        <w:fldChar w:fldCharType="end"/>
      </w:r>
    </w:p>
    <w:p w:rsidR="000240FE" w:rsidRPr="000240FE" w:rsidRDefault="00CF1319" w:rsidP="00490321">
      <w:pPr>
        <w:pStyle w:val="ESAAddress"/>
      </w:pPr>
      <w:r>
        <w:fldChar w:fldCharType="begin"/>
      </w:r>
      <w:r>
        <w:instrText xml:space="preserve"> DOCPROPERTY  "bmsPhoneFax" \* MERGEFORMAT </w:instrText>
      </w:r>
      <w:r>
        <w:fldChar w:fldCharType="separate"/>
      </w:r>
      <w:r w:rsidR="00741C01" w:rsidRPr="00741C01">
        <w:rPr>
          <w:bCs/>
        </w:rPr>
        <w:t>T</w:t>
      </w:r>
      <w:r w:rsidR="00741C01">
        <w:t xml:space="preserve"> +49 (0)6151 900</w:t>
      </w:r>
      <w:r w:rsidR="00741C01">
        <w:br/>
        <w:t>F +49 (0)6151 90495</w:t>
      </w:r>
      <w:r w:rsidR="00741C01">
        <w:br/>
        <w:t>www.esa.int</w:t>
      </w:r>
      <w:r>
        <w:fldChar w:fldCharType="end"/>
      </w:r>
    </w:p>
    <w:tbl>
      <w:tblPr>
        <w:tblW w:w="9888" w:type="dxa"/>
        <w:tblLayout w:type="fixed"/>
        <w:tblLook w:val="04A0" w:firstRow="1" w:lastRow="0" w:firstColumn="1" w:lastColumn="0" w:noHBand="0" w:noVBand="1"/>
      </w:tblPr>
      <w:tblGrid>
        <w:gridCol w:w="4068"/>
        <w:gridCol w:w="5820"/>
      </w:tblGrid>
      <w:tr w:rsidR="00B55CEE" w:rsidRPr="00AF0335" w:rsidTr="009D3B5B">
        <w:trPr>
          <w:trHeight w:val="822"/>
        </w:trPr>
        <w:tc>
          <w:tcPr>
            <w:tcW w:w="4068" w:type="dxa"/>
          </w:tcPr>
          <w:p w:rsidR="00B55CEE" w:rsidRPr="00AF0335" w:rsidRDefault="00974399" w:rsidP="00AD467F">
            <w:pPr>
              <w:spacing w:line="240" w:lineRule="auto"/>
              <w:ind w:right="-54"/>
            </w:pPr>
            <w:r>
              <w:rPr>
                <w:noProof/>
                <w:lang w:eastAsia="zh-CN"/>
              </w:rPr>
              <w:drawing>
                <wp:inline distT="0" distB="0" distL="0" distR="0" wp14:anchorId="2880D54D" wp14:editId="7183B393">
                  <wp:extent cx="1651000" cy="241300"/>
                  <wp:effectExtent l="0" t="0" r="0" b="12700"/>
                  <wp:docPr id="1" name="Picture 1" descr="label_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bel_docu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0" w:type="dxa"/>
            <w:tcFitText/>
          </w:tcPr>
          <w:p w:rsidR="00B55CEE" w:rsidRPr="00AF0335" w:rsidRDefault="00B55CEE" w:rsidP="00AD467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</w:rPr>
            </w:pPr>
          </w:p>
        </w:tc>
      </w:tr>
    </w:tbl>
    <w:p w:rsidR="00911872" w:rsidRPr="00B4302C" w:rsidRDefault="00911872" w:rsidP="00911872">
      <w:pPr>
        <w:pStyle w:val="STDDOCTitle"/>
        <w:spacing w:line="240" w:lineRule="auto"/>
        <w:rPr>
          <w:b w:val="0"/>
          <w:sz w:val="34"/>
          <w:szCs w:val="34"/>
        </w:rPr>
      </w:pPr>
    </w:p>
    <w:p w:rsidR="00911872" w:rsidRPr="00B4302C" w:rsidRDefault="00911872" w:rsidP="00911872">
      <w:pPr>
        <w:pStyle w:val="STDDOCTitle"/>
        <w:spacing w:line="240" w:lineRule="auto"/>
        <w:rPr>
          <w:b w:val="0"/>
          <w:sz w:val="34"/>
          <w:szCs w:val="34"/>
        </w:rPr>
      </w:pPr>
    </w:p>
    <w:p w:rsidR="00911872" w:rsidRPr="00B4302C" w:rsidRDefault="00911872" w:rsidP="00911872">
      <w:pPr>
        <w:pStyle w:val="STDDOCTitle"/>
        <w:spacing w:line="240" w:lineRule="auto"/>
        <w:rPr>
          <w:b w:val="0"/>
          <w:sz w:val="34"/>
          <w:szCs w:val="3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3"/>
      </w:tblGrid>
      <w:tr w:rsidR="001C7E8D" w:rsidTr="001C7E8D">
        <w:tc>
          <w:tcPr>
            <w:tcW w:w="9883" w:type="dxa"/>
          </w:tcPr>
          <w:p w:rsidR="001C7E8D" w:rsidRDefault="00EC539C" w:rsidP="00EC539C">
            <w:pPr>
              <w:pStyle w:val="STDDOCTitle"/>
              <w:spacing w:line="240" w:lineRule="auto"/>
              <w:rPr>
                <w:b w:val="0"/>
              </w:rPr>
            </w:pPr>
            <w:r>
              <w:rPr>
                <w:b w:val="0"/>
              </w:rPr>
              <w:t>MAL-SPP deviations</w:t>
            </w:r>
            <w:r w:rsidR="00837481">
              <w:rPr>
                <w:b w:val="0"/>
              </w:rPr>
              <w:t xml:space="preserve"> for OPS-SAT</w:t>
            </w:r>
          </w:p>
        </w:tc>
      </w:tr>
    </w:tbl>
    <w:p w:rsidR="004E59F3" w:rsidRPr="00D15FD3" w:rsidRDefault="004E59F3" w:rsidP="004E59F3">
      <w:r w:rsidRPr="00D15FD3">
        <w:br w:type="page"/>
      </w:r>
    </w:p>
    <w:p w:rsidR="004E59F3" w:rsidRPr="00D15FD3" w:rsidRDefault="00974399" w:rsidP="00D3768C">
      <w:pPr>
        <w:spacing w:line="240" w:lineRule="auto"/>
      </w:pPr>
      <w:r>
        <w:rPr>
          <w:noProof/>
          <w:lang w:eastAsia="zh-CN"/>
        </w:rPr>
        <w:lastRenderedPageBreak/>
        <w:drawing>
          <wp:inline distT="0" distB="0" distL="0" distR="0" wp14:anchorId="648D0EFA" wp14:editId="12848156">
            <wp:extent cx="1511300" cy="228600"/>
            <wp:effectExtent l="0" t="0" r="12700" b="0"/>
            <wp:docPr id="2" name="Picture 2" descr="label_approv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el_approval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68C" w:rsidRPr="00D15FD3" w:rsidRDefault="00D3768C" w:rsidP="00D3768C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"/>
        <w:gridCol w:w="4470"/>
        <w:gridCol w:w="5107"/>
        <w:gridCol w:w="48"/>
      </w:tblGrid>
      <w:tr w:rsidR="00CE63A6" w:rsidRPr="00D15FD3" w:rsidTr="002A3B49">
        <w:trPr>
          <w:trHeight w:val="60"/>
        </w:trPr>
        <w:tc>
          <w:tcPr>
            <w:tcW w:w="9645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CE63A6" w:rsidRPr="00D15FD3" w:rsidRDefault="001E6520" w:rsidP="00A72765">
            <w:pPr>
              <w:spacing w:line="240" w:lineRule="auto"/>
            </w:pPr>
            <w:r>
              <w:rPr>
                <w:rStyle w:val="STDDOCDataLabelCharChar"/>
              </w:rPr>
              <w:t xml:space="preserve">  </w:t>
            </w:r>
            <w:r w:rsidR="00CE63A6" w:rsidRPr="00D15FD3">
              <w:rPr>
                <w:rStyle w:val="STDDOCDataLabelCharChar"/>
              </w:rPr>
              <w:t xml:space="preserve">Title   </w:t>
            </w:r>
            <w:r w:rsidR="00A72765">
              <w:rPr>
                <w:rStyle w:val="STDDOCDataLabelCharChar"/>
              </w:rPr>
              <w:t>NMF Mission: OPS-SAT</w:t>
            </w:r>
            <w:r w:rsidR="004B0E27">
              <w:rPr>
                <w:rStyle w:val="STDDOCDataLabelCharChar"/>
              </w:rPr>
              <w:t xml:space="preserve"> – Software Design Document</w:t>
            </w:r>
            <w:r w:rsidR="00CE63A6" w:rsidRPr="00D15FD3">
              <w:fldChar w:fldCharType="begin"/>
            </w:r>
            <w:r w:rsidR="00CE63A6" w:rsidRPr="00D15FD3">
              <w:instrText xml:space="preserve"> DOCPROPERTY  "</w:instrText>
            </w:r>
            <w:r w:rsidR="00CE63A6">
              <w:instrText xml:space="preserve">Subject </w:instrText>
            </w:r>
            <w:r w:rsidR="00CE63A6" w:rsidRPr="00FE59C4">
              <w:instrText>Approval</w:instrText>
            </w:r>
            <w:r w:rsidR="00CE63A6" w:rsidRPr="00D15FD3">
              <w:instrText xml:space="preserve">" </w:instrText>
            </w:r>
            <w:r w:rsidR="00CE63A6" w:rsidRPr="00D15FD3">
              <w:fldChar w:fldCharType="end"/>
            </w:r>
          </w:p>
        </w:tc>
      </w:tr>
      <w:tr w:rsidR="004F24FC" w:rsidRPr="00D15FD3" w:rsidTr="002A3B49">
        <w:trPr>
          <w:trHeight w:val="97"/>
        </w:trPr>
        <w:tc>
          <w:tcPr>
            <w:tcW w:w="44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4F24FC" w:rsidRPr="00D15FD3" w:rsidRDefault="001E6520" w:rsidP="00317CCC">
            <w:pPr>
              <w:pStyle w:val="ApproCLR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 </w:t>
            </w:r>
            <w:r w:rsidR="004F24FC" w:rsidRPr="00D15FD3">
              <w:rPr>
                <w:rStyle w:val="STDDOCDataLabelCharChar"/>
              </w:rPr>
              <w:t xml:space="preserve">Issue   </w:t>
            </w:r>
            <w:r w:rsidR="004B0E27">
              <w:rPr>
                <w:rStyle w:val="STDDOCDataLabelCharChar"/>
              </w:rPr>
              <w:t>1</w:t>
            </w:r>
            <w:r w:rsidR="004F24FC" w:rsidRPr="00D15FD3">
              <w:fldChar w:fldCharType="begin"/>
            </w:r>
            <w:r w:rsidR="004F24FC" w:rsidRPr="00D15FD3">
              <w:instrText xml:space="preserve"> DOCPROPERTY  "Issue" \* CHARFORMAT </w:instrText>
            </w:r>
            <w:r w:rsidR="004F24FC" w:rsidRPr="00D15FD3">
              <w:fldChar w:fldCharType="end"/>
            </w:r>
          </w:p>
        </w:tc>
        <w:tc>
          <w:tcPr>
            <w:tcW w:w="515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28" w:type="dxa"/>
            </w:tcMar>
          </w:tcPr>
          <w:p w:rsidR="004F24FC" w:rsidRPr="00D15FD3" w:rsidRDefault="001E6520" w:rsidP="00317CCC">
            <w:pPr>
              <w:pStyle w:val="ApproCLR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4F24FC" w:rsidRPr="00D15FD3">
              <w:rPr>
                <w:rStyle w:val="STDDOCDataLabelCharChar"/>
              </w:rPr>
              <w:t xml:space="preserve">Revision   </w:t>
            </w:r>
            <w:r w:rsidR="001749E0">
              <w:rPr>
                <w:rStyle w:val="STDDOCDataLabelCharChar"/>
              </w:rPr>
              <w:t>1.0</w:t>
            </w:r>
            <w:r w:rsidR="004F24FC" w:rsidRPr="00D15FD3">
              <w:fldChar w:fldCharType="begin"/>
            </w:r>
            <w:r w:rsidR="004F24FC" w:rsidRPr="00D15FD3">
              <w:instrText xml:space="preserve"> DOCPROPERTY  "Revision" \* CHARFORMAT </w:instrText>
            </w:r>
            <w:r w:rsidR="004F24FC" w:rsidRPr="00D15FD3">
              <w:fldChar w:fldCharType="end"/>
            </w:r>
          </w:p>
        </w:tc>
      </w:tr>
      <w:tr w:rsidR="004F24FC" w:rsidRPr="00D15FD3" w:rsidTr="002A3B49">
        <w:trPr>
          <w:trHeight w:val="97"/>
        </w:trPr>
        <w:tc>
          <w:tcPr>
            <w:tcW w:w="44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4F24FC" w:rsidRPr="00D15FD3" w:rsidRDefault="001E6520" w:rsidP="00490CD9">
            <w:pPr>
              <w:spacing w:line="240" w:lineRule="auto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 </w:t>
            </w:r>
            <w:r w:rsidR="004F24FC" w:rsidRPr="00D15FD3">
              <w:rPr>
                <w:rStyle w:val="STDDOCDataLabelCharChar"/>
              </w:rPr>
              <w:t xml:space="preserve">Author   </w:t>
            </w:r>
            <w:r w:rsidR="004B0E27">
              <w:rPr>
                <w:rStyle w:val="STDDOCDataLabelCharChar"/>
              </w:rPr>
              <w:t>César Coelho</w:t>
            </w:r>
            <w:r w:rsidR="004F24FC" w:rsidRPr="00D15FD3">
              <w:fldChar w:fldCharType="begin"/>
            </w:r>
            <w:r w:rsidR="004F24FC" w:rsidRPr="00D15FD3">
              <w:instrText xml:space="preserve"> DOCPROPERTY  "Author approval"  </w:instrText>
            </w:r>
            <w:r w:rsidR="004F24FC" w:rsidRPr="00D15FD3">
              <w:fldChar w:fldCharType="end"/>
            </w:r>
          </w:p>
        </w:tc>
        <w:tc>
          <w:tcPr>
            <w:tcW w:w="515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28" w:type="dxa"/>
            </w:tcMar>
          </w:tcPr>
          <w:p w:rsidR="004F24FC" w:rsidRDefault="001E6520" w:rsidP="00306AAF">
            <w:pPr>
              <w:pStyle w:val="ApproCLR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4F24FC" w:rsidRPr="00D15FD3">
              <w:rPr>
                <w:rStyle w:val="STDDOCDataLabelCharChar"/>
              </w:rPr>
              <w:t xml:space="preserve">Date   </w:t>
            </w:r>
            <w:r w:rsidR="004B0E27">
              <w:rPr>
                <w:rStyle w:val="Data"/>
              </w:rPr>
              <w:t>2</w:t>
            </w:r>
            <w:r w:rsidR="00306AAF">
              <w:rPr>
                <w:rStyle w:val="Data"/>
              </w:rPr>
              <w:t>7</w:t>
            </w:r>
            <w:r w:rsidR="004B0E27">
              <w:rPr>
                <w:rStyle w:val="Data"/>
              </w:rPr>
              <w:t>/11/2017</w:t>
            </w:r>
            <w:r w:rsidR="004F24FC" w:rsidRPr="00D15FD3">
              <w:fldChar w:fldCharType="begin"/>
            </w:r>
            <w:r w:rsidR="004F24FC" w:rsidRPr="00D15FD3">
              <w:instrText xml:space="preserve"> DOCPROPERTY  "Issue Date" \* CHARFORMAT  </w:instrText>
            </w:r>
            <w:r w:rsidR="004F24FC" w:rsidRPr="00D15FD3">
              <w:fldChar w:fldCharType="end"/>
            </w:r>
          </w:p>
        </w:tc>
      </w:tr>
      <w:tr w:rsidR="004F24FC" w:rsidRPr="00D15FD3" w:rsidTr="002A3B49">
        <w:trPr>
          <w:trHeight w:val="97"/>
        </w:trPr>
        <w:tc>
          <w:tcPr>
            <w:tcW w:w="44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  <w:tcMar>
              <w:top w:w="40" w:type="dxa"/>
              <w:left w:w="0" w:type="dxa"/>
              <w:bottom w:w="28" w:type="dxa"/>
              <w:right w:w="0" w:type="dxa"/>
            </w:tcMar>
          </w:tcPr>
          <w:p w:rsidR="004F24FC" w:rsidRPr="00D15FD3" w:rsidRDefault="001E6520" w:rsidP="00490CD9">
            <w:pPr>
              <w:spacing w:line="240" w:lineRule="auto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D93A8E">
              <w:rPr>
                <w:rStyle w:val="STDDOCDataLabelCharChar"/>
              </w:rPr>
              <w:t xml:space="preserve"> </w:t>
            </w:r>
            <w:r w:rsidR="00CA5D5D">
              <w:rPr>
                <w:rStyle w:val="STDDOCDataLabelCharChar"/>
              </w:rPr>
              <w:t>Approved by</w:t>
            </w:r>
          </w:p>
        </w:tc>
        <w:tc>
          <w:tcPr>
            <w:tcW w:w="515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  <w:tcMar>
              <w:top w:w="40" w:type="dxa"/>
              <w:left w:w="0" w:type="dxa"/>
              <w:bottom w:w="28" w:type="dxa"/>
              <w:right w:w="28" w:type="dxa"/>
            </w:tcMar>
          </w:tcPr>
          <w:p w:rsidR="004F24FC" w:rsidRDefault="001E6520" w:rsidP="00490CD9">
            <w:pPr>
              <w:spacing w:line="240" w:lineRule="auto"/>
              <w:rPr>
                <w:rStyle w:val="STDDOCDataLabelCharChar"/>
              </w:rPr>
            </w:pPr>
            <w:r>
              <w:rPr>
                <w:rStyle w:val="STDDOCDataLabelCharChar"/>
              </w:rPr>
              <w:t xml:space="preserve"> </w:t>
            </w:r>
            <w:r w:rsidR="004F24FC" w:rsidRPr="00D15FD3">
              <w:rPr>
                <w:rStyle w:val="STDDOCDataLabelCharChar"/>
              </w:rPr>
              <w:t xml:space="preserve">Date   </w:t>
            </w:r>
          </w:p>
        </w:tc>
      </w:tr>
      <w:tr w:rsidR="005B7A9C" w:rsidRPr="00D15FD3" w:rsidTr="002A3B49">
        <w:trPr>
          <w:gridAfter w:val="1"/>
          <w:wAfter w:w="48" w:type="dxa"/>
          <w:trHeight w:val="97"/>
        </w:trPr>
        <w:tc>
          <w:tcPr>
            <w:tcW w:w="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40" w:type="dxa"/>
              <w:left w:w="0" w:type="dxa"/>
              <w:bottom w:w="28" w:type="dxa"/>
              <w:right w:w="0" w:type="dxa"/>
            </w:tcMar>
          </w:tcPr>
          <w:p w:rsidR="005B7A9C" w:rsidRPr="00D15FD3" w:rsidRDefault="005B7A9C" w:rsidP="00490CD9">
            <w:pPr>
              <w:spacing w:line="240" w:lineRule="auto"/>
              <w:rPr>
                <w:rStyle w:val="STDDOCDataLabelCharChar"/>
              </w:rPr>
            </w:pPr>
          </w:p>
        </w:tc>
        <w:tc>
          <w:tcPr>
            <w:tcW w:w="447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5B7A9C" w:rsidRPr="00D15FD3" w:rsidRDefault="005B7A9C" w:rsidP="00490CD9">
            <w:pPr>
              <w:spacing w:line="240" w:lineRule="auto"/>
              <w:rPr>
                <w:rStyle w:val="STDDOCDataLabelCharChar"/>
              </w:rPr>
            </w:pPr>
            <w:r w:rsidRPr="00D15FD3">
              <w:fldChar w:fldCharType="begin"/>
            </w:r>
            <w:r w:rsidRPr="00D15FD3">
              <w:instrText xml:space="preserve"> DOCPROPERTY  "Approved By"  </w:instrText>
            </w:r>
            <w:r w:rsidRPr="00D15FD3">
              <w:fldChar w:fldCharType="end"/>
            </w:r>
          </w:p>
        </w:tc>
        <w:tc>
          <w:tcPr>
            <w:tcW w:w="51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7A9C" w:rsidRDefault="005B7A9C" w:rsidP="00317CCC">
            <w:pPr>
              <w:pStyle w:val="ApproCLR"/>
              <w:rPr>
                <w:rStyle w:val="STDDOCDataLabelCharChar"/>
              </w:rPr>
            </w:pPr>
            <w:r w:rsidRPr="00D15FD3">
              <w:fldChar w:fldCharType="begin"/>
            </w:r>
            <w:r w:rsidRPr="00D15FD3">
              <w:instrText xml:space="preserve"> DOCPROPERTY  "Approved By Date"  </w:instrText>
            </w:r>
            <w:r w:rsidRPr="00D15FD3">
              <w:fldChar w:fldCharType="end"/>
            </w:r>
          </w:p>
        </w:tc>
      </w:tr>
    </w:tbl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D3768C" w:rsidRPr="00D15FD3" w:rsidRDefault="00974399" w:rsidP="00D3768C">
      <w:pPr>
        <w:spacing w:line="240" w:lineRule="auto"/>
      </w:pPr>
      <w:r>
        <w:rPr>
          <w:noProof/>
          <w:lang w:eastAsia="zh-CN"/>
        </w:rPr>
        <w:drawing>
          <wp:inline distT="0" distB="0" distL="0" distR="0" wp14:anchorId="00628508" wp14:editId="5E962DA4">
            <wp:extent cx="1651000" cy="215900"/>
            <wp:effectExtent l="0" t="0" r="0" b="12700"/>
            <wp:docPr id="3" name="Picture 3" descr="label_change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bel_change_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5D" w:rsidRPr="00D15FD3" w:rsidRDefault="0036775D" w:rsidP="00D3768C">
      <w:pPr>
        <w:spacing w:line="240" w:lineRule="auto"/>
      </w:pPr>
    </w:p>
    <w:tbl>
      <w:tblPr>
        <w:tblW w:w="0" w:type="auto"/>
        <w:shd w:val="clear" w:color="auto" w:fill="F3F3F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"/>
        <w:gridCol w:w="4405"/>
        <w:gridCol w:w="45"/>
        <w:gridCol w:w="1247"/>
        <w:gridCol w:w="45"/>
        <w:gridCol w:w="2163"/>
        <w:gridCol w:w="45"/>
        <w:gridCol w:w="1627"/>
      </w:tblGrid>
      <w:tr w:rsidR="00863139" w:rsidRPr="00D15FD3" w:rsidTr="002B2817">
        <w:tc>
          <w:tcPr>
            <w:tcW w:w="4495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863139" w:rsidRPr="00D15FD3" w:rsidRDefault="006E0FD8" w:rsidP="00D3768C">
            <w:bookmarkStart w:id="0" w:name="bmLocChangelog"/>
            <w:bookmarkEnd w:id="0"/>
            <w:r>
              <w:rPr>
                <w:rStyle w:val="STDDOCDataLabelCharChar"/>
              </w:rPr>
              <w:t xml:space="preserve">  </w:t>
            </w:r>
            <w:r w:rsidR="00863139" w:rsidRPr="00D15FD3">
              <w:rPr>
                <w:rStyle w:val="STDDOCDataLabelCharChar"/>
              </w:rPr>
              <w:t>Reason for change</w:t>
            </w:r>
          </w:p>
        </w:tc>
        <w:tc>
          <w:tcPr>
            <w:tcW w:w="1292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863139" w:rsidRPr="00D15FD3" w:rsidRDefault="00845229" w:rsidP="00863139">
            <w:pPr>
              <w:rPr>
                <w:b/>
                <w:bCs/>
              </w:rPr>
            </w:pPr>
            <w:r>
              <w:rPr>
                <w:rStyle w:val="STDDOCDataLabelCharChar"/>
              </w:rPr>
              <w:t xml:space="preserve"> </w:t>
            </w:r>
            <w:r w:rsidR="00A359BB">
              <w:rPr>
                <w:rStyle w:val="STDDOCDataLabelCharChar"/>
              </w:rPr>
              <w:t>I</w:t>
            </w:r>
            <w:r w:rsidR="00863139" w:rsidRPr="00D15FD3">
              <w:rPr>
                <w:rStyle w:val="STDDOCDataLabelCharChar"/>
              </w:rPr>
              <w:t>ssue</w:t>
            </w:r>
            <w:r w:rsidR="00863139" w:rsidRPr="00D15FD3">
              <w:rPr>
                <w:rStyle w:val="STDDOCDataChar"/>
                <w:lang w:val="en-GB"/>
              </w:rPr>
              <w:t xml:space="preserve"> </w:t>
            </w:r>
          </w:p>
        </w:tc>
        <w:tc>
          <w:tcPr>
            <w:tcW w:w="220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863139" w:rsidRPr="00D15FD3" w:rsidRDefault="00845229" w:rsidP="00D3768C">
            <w:r>
              <w:rPr>
                <w:rStyle w:val="STDDOCDataLabelCharChar"/>
              </w:rPr>
              <w:t xml:space="preserve"> </w:t>
            </w:r>
            <w:r w:rsidR="00863139" w:rsidRPr="00D15FD3">
              <w:rPr>
                <w:rStyle w:val="STDDOCDataLabelCharChar"/>
              </w:rPr>
              <w:t>Revision</w:t>
            </w:r>
            <w:r w:rsidR="00863139" w:rsidRPr="00D15FD3">
              <w:rPr>
                <w:rStyle w:val="STDDOCDataChar"/>
                <w:lang w:val="en-GB"/>
              </w:rPr>
              <w:t xml:space="preserve">   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E6E6E6"/>
          </w:tcPr>
          <w:p w:rsidR="00863139" w:rsidRPr="00D15FD3" w:rsidRDefault="00845229" w:rsidP="00D3768C">
            <w:r>
              <w:rPr>
                <w:b/>
                <w:bCs/>
              </w:rPr>
              <w:t xml:space="preserve"> </w:t>
            </w:r>
            <w:r w:rsidR="00863139" w:rsidRPr="00D15FD3">
              <w:rPr>
                <w:b/>
                <w:bCs/>
              </w:rPr>
              <w:t>Date</w:t>
            </w:r>
          </w:p>
        </w:tc>
      </w:tr>
      <w:tr w:rsidR="00113A63" w:rsidRPr="00D15FD3" w:rsidTr="002B2817">
        <w:tc>
          <w:tcPr>
            <w:tcW w:w="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440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45" w:type="dxa"/>
            <w:tcBorders>
              <w:top w:val="single" w:sz="12" w:space="0" w:color="auto"/>
              <w:bottom w:val="single" w:sz="12" w:space="0" w:color="auto"/>
            </w:tcBorders>
          </w:tcPr>
          <w:p w:rsidR="00113A63" w:rsidRPr="00D15FD3" w:rsidRDefault="00113A63" w:rsidP="00D3768C"/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13A63" w:rsidRPr="00D15FD3" w:rsidRDefault="00113A63" w:rsidP="00860B64">
            <w:pPr>
              <w:pStyle w:val="ApproCL"/>
            </w:pPr>
          </w:p>
        </w:tc>
        <w:tc>
          <w:tcPr>
            <w:tcW w:w="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216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113A63" w:rsidRPr="00D15FD3" w:rsidRDefault="00113A63" w:rsidP="00860B64">
            <w:pPr>
              <w:pStyle w:val="ApproCL"/>
            </w:pPr>
          </w:p>
        </w:tc>
        <w:tc>
          <w:tcPr>
            <w:tcW w:w="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113A63" w:rsidRPr="00D15FD3" w:rsidRDefault="00113A63" w:rsidP="00D3768C"/>
        </w:tc>
        <w:tc>
          <w:tcPr>
            <w:tcW w:w="8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13A63" w:rsidRPr="006C31C1" w:rsidRDefault="00113A63" w:rsidP="00860B64">
            <w:pPr>
              <w:pStyle w:val="ApproCL"/>
            </w:pPr>
          </w:p>
        </w:tc>
      </w:tr>
    </w:tbl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4E59F3" w:rsidRPr="00D15FD3" w:rsidRDefault="004E59F3" w:rsidP="004E59F3"/>
    <w:p w:rsidR="00863139" w:rsidRPr="00D15FD3" w:rsidRDefault="00974399" w:rsidP="00D52FED">
      <w:pPr>
        <w:spacing w:line="240" w:lineRule="auto"/>
      </w:pPr>
      <w:r>
        <w:rPr>
          <w:noProof/>
          <w:lang w:eastAsia="zh-CN"/>
        </w:rPr>
        <w:drawing>
          <wp:inline distT="0" distB="0" distL="0" distR="0" wp14:anchorId="4261CD16" wp14:editId="3D05AB6B">
            <wp:extent cx="2159000" cy="215900"/>
            <wp:effectExtent l="0" t="0" r="0" b="12700"/>
            <wp:docPr id="4" name="Picture 4" descr="label_change_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bel_change_rec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82" w:rsidRPr="00D15FD3" w:rsidRDefault="00A44482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2" w:space="0" w:color="auto"/>
        </w:tblBorders>
        <w:shd w:val="clear" w:color="auto" w:fill="F3F3F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4406"/>
        <w:gridCol w:w="46"/>
        <w:gridCol w:w="1249"/>
        <w:gridCol w:w="35"/>
        <w:gridCol w:w="2163"/>
        <w:gridCol w:w="45"/>
        <w:gridCol w:w="1627"/>
      </w:tblGrid>
      <w:tr w:rsidR="00A44482" w:rsidRPr="00D15FD3" w:rsidTr="002A3B49">
        <w:tc>
          <w:tcPr>
            <w:tcW w:w="4502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:rsidR="00A44482" w:rsidRPr="00D15FD3" w:rsidRDefault="000503B9" w:rsidP="005F707A">
            <w:pPr>
              <w:pStyle w:val="ApproCL"/>
              <w:rPr>
                <w:b/>
              </w:rPr>
            </w:pPr>
            <w:r>
              <w:rPr>
                <w:rStyle w:val="STDDOCDataLabelCharChar"/>
              </w:rPr>
              <w:t xml:space="preserve">  </w:t>
            </w:r>
            <w:r w:rsidR="00A44482" w:rsidRPr="00D15FD3">
              <w:rPr>
                <w:rStyle w:val="STDDOCDataLabelCharChar"/>
              </w:rPr>
              <w:t xml:space="preserve">Issue   </w:t>
            </w:r>
            <w:r w:rsidR="00A44482" w:rsidRPr="00D15FD3">
              <w:fldChar w:fldCharType="begin"/>
            </w:r>
            <w:r w:rsidR="00A44482" w:rsidRPr="00D15FD3">
              <w:instrText xml:space="preserve"> DOCPROPERTY  "Issue" \* CHARFORMAT </w:instrText>
            </w:r>
            <w:r w:rsidR="00A44482" w:rsidRPr="00D15FD3">
              <w:fldChar w:fldCharType="end"/>
            </w:r>
          </w:p>
        </w:tc>
        <w:tc>
          <w:tcPr>
            <w:tcW w:w="5165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A44482" w:rsidRPr="00D15FD3" w:rsidRDefault="000503B9" w:rsidP="005F707A">
            <w:pPr>
              <w:pStyle w:val="ApproCL"/>
              <w:rPr>
                <w:b/>
                <w:bCs/>
              </w:rPr>
            </w:pPr>
            <w:r>
              <w:rPr>
                <w:rStyle w:val="STDDOCDataLabelCharChar"/>
              </w:rPr>
              <w:t xml:space="preserve"> </w:t>
            </w:r>
            <w:r w:rsidR="00A44482" w:rsidRPr="00D15FD3">
              <w:rPr>
                <w:rStyle w:val="STDDOCDataLabelCharChar"/>
              </w:rPr>
              <w:t xml:space="preserve">Revision   </w:t>
            </w:r>
            <w:r w:rsidR="00A44482" w:rsidRPr="00D15FD3">
              <w:fldChar w:fldCharType="begin"/>
            </w:r>
            <w:r w:rsidR="00A44482" w:rsidRPr="00D15FD3">
              <w:instrText xml:space="preserve"> DOCPROPERTY  "Revision" \* CHARFORMAT </w:instrText>
            </w:r>
            <w:r w:rsidR="00A44482" w:rsidRPr="00D15FD3">
              <w:fldChar w:fldCharType="end"/>
            </w:r>
          </w:p>
        </w:tc>
      </w:tr>
      <w:tr w:rsidR="00B641FE" w:rsidRPr="00D15FD3" w:rsidTr="005439A3">
        <w:tc>
          <w:tcPr>
            <w:tcW w:w="4502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0503B9" w:rsidP="00863139">
            <w:pPr>
              <w:rPr>
                <w:b/>
                <w:bCs/>
              </w:rPr>
            </w:pPr>
            <w:bookmarkStart w:id="1" w:name="bmlocChangeRecord"/>
            <w:bookmarkEnd w:id="1"/>
            <w:r>
              <w:rPr>
                <w:b/>
              </w:rPr>
              <w:t xml:space="preserve">  </w:t>
            </w:r>
            <w:r w:rsidR="00B641FE" w:rsidRPr="00D15FD3">
              <w:rPr>
                <w:b/>
              </w:rPr>
              <w:t>Reason for change</w:t>
            </w:r>
          </w:p>
        </w:tc>
        <w:tc>
          <w:tcPr>
            <w:tcW w:w="1295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845229" w:rsidP="00863139">
            <w:pPr>
              <w:rPr>
                <w:b/>
              </w:rPr>
            </w:pPr>
            <w:r>
              <w:rPr>
                <w:b/>
                <w:bCs/>
              </w:rPr>
              <w:t xml:space="preserve"> </w:t>
            </w:r>
            <w:r w:rsidR="00B641FE" w:rsidRPr="00D15FD3">
              <w:rPr>
                <w:b/>
                <w:bCs/>
              </w:rPr>
              <w:t>Date</w:t>
            </w:r>
          </w:p>
        </w:tc>
        <w:tc>
          <w:tcPr>
            <w:tcW w:w="2198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845229" w:rsidP="00863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641FE" w:rsidRPr="00D15FD3">
              <w:rPr>
                <w:b/>
                <w:bCs/>
              </w:rPr>
              <w:t>Pages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B641FE" w:rsidRPr="00D15FD3" w:rsidRDefault="00845229" w:rsidP="00863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641FE" w:rsidRPr="00D15FD3">
              <w:rPr>
                <w:b/>
                <w:bCs/>
              </w:rPr>
              <w:t>Paragraph(s)</w:t>
            </w:r>
          </w:p>
        </w:tc>
      </w:tr>
      <w:tr w:rsidR="00113A63" w:rsidRPr="00D15FD3" w:rsidTr="005439A3">
        <w:tc>
          <w:tcPr>
            <w:tcW w:w="96" w:type="dxa"/>
            <w:tcBorders>
              <w:right w:val="nil"/>
            </w:tcBorders>
            <w:shd w:val="clear" w:color="auto" w:fill="auto"/>
          </w:tcPr>
          <w:p w:rsidR="00113A63" w:rsidRPr="00D15FD3" w:rsidRDefault="00113A63" w:rsidP="00863139"/>
        </w:tc>
        <w:tc>
          <w:tcPr>
            <w:tcW w:w="4406" w:type="dxa"/>
            <w:tcBorders>
              <w:left w:val="nil"/>
            </w:tcBorders>
            <w:shd w:val="clear" w:color="auto" w:fill="auto"/>
          </w:tcPr>
          <w:p w:rsidR="00113A63" w:rsidRPr="00BD7504" w:rsidRDefault="00113A63" w:rsidP="00863139"/>
        </w:tc>
        <w:tc>
          <w:tcPr>
            <w:tcW w:w="46" w:type="dxa"/>
            <w:tcBorders>
              <w:right w:val="nil"/>
            </w:tcBorders>
            <w:shd w:val="clear" w:color="auto" w:fill="auto"/>
          </w:tcPr>
          <w:p w:rsidR="00113A63" w:rsidRPr="00D15FD3" w:rsidRDefault="00113A63" w:rsidP="00863139"/>
        </w:tc>
        <w:tc>
          <w:tcPr>
            <w:tcW w:w="1249" w:type="dxa"/>
            <w:tcBorders>
              <w:left w:val="nil"/>
            </w:tcBorders>
            <w:shd w:val="clear" w:color="auto" w:fill="auto"/>
          </w:tcPr>
          <w:p w:rsidR="00113A63" w:rsidRPr="00E413B3" w:rsidRDefault="00113A63" w:rsidP="00860B64">
            <w:pPr>
              <w:pStyle w:val="ApproCL"/>
            </w:pPr>
          </w:p>
        </w:tc>
        <w:tc>
          <w:tcPr>
            <w:tcW w:w="35" w:type="dxa"/>
            <w:tcBorders>
              <w:right w:val="nil"/>
            </w:tcBorders>
          </w:tcPr>
          <w:p w:rsidR="00113A63" w:rsidRPr="00D15FD3" w:rsidRDefault="00113A63" w:rsidP="00863139"/>
        </w:tc>
        <w:tc>
          <w:tcPr>
            <w:tcW w:w="2163" w:type="dxa"/>
            <w:tcBorders>
              <w:left w:val="nil"/>
            </w:tcBorders>
          </w:tcPr>
          <w:p w:rsidR="00113A63" w:rsidRPr="00217721" w:rsidRDefault="00113A63" w:rsidP="00860B64">
            <w:pPr>
              <w:pStyle w:val="ApproCL"/>
            </w:pPr>
          </w:p>
        </w:tc>
        <w:tc>
          <w:tcPr>
            <w:tcW w:w="45" w:type="dxa"/>
            <w:tcBorders>
              <w:right w:val="nil"/>
            </w:tcBorders>
          </w:tcPr>
          <w:p w:rsidR="00113A63" w:rsidRPr="00D15FD3" w:rsidRDefault="00113A63" w:rsidP="00863139"/>
        </w:tc>
        <w:tc>
          <w:tcPr>
            <w:tcW w:w="1627" w:type="dxa"/>
            <w:tcBorders>
              <w:left w:val="nil"/>
            </w:tcBorders>
          </w:tcPr>
          <w:p w:rsidR="00113A63" w:rsidRPr="00ED4CE0" w:rsidRDefault="00113A63" w:rsidP="00860B64">
            <w:pPr>
              <w:pStyle w:val="ApproCL"/>
            </w:pPr>
          </w:p>
        </w:tc>
      </w:tr>
    </w:tbl>
    <w:p w:rsidR="00CB31CC" w:rsidRDefault="004E59F3" w:rsidP="004E59F3">
      <w:pPr>
        <w:pStyle w:val="STDDOCHeader"/>
        <w:rPr>
          <w:lang w:val="en-GB"/>
        </w:rPr>
      </w:pPr>
      <w:r w:rsidRPr="00D15FD3">
        <w:rPr>
          <w:lang w:val="en-GB"/>
        </w:rPr>
        <w:br w:type="page"/>
      </w:r>
    </w:p>
    <w:sdt>
      <w:sdtPr>
        <w:rPr>
          <w:rFonts w:ascii="Georgia" w:eastAsia="Times New Roman" w:hAnsi="Georgia" w:cs="Times New Roman"/>
          <w:b w:val="0"/>
          <w:bCs w:val="0"/>
          <w:caps w:val="0"/>
          <w:szCs w:val="24"/>
          <w:lang w:val="en-GB" w:eastAsia="en-US"/>
        </w:rPr>
        <w:id w:val="1098444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6B" w:rsidRDefault="002E1F6B">
          <w:pPr>
            <w:pStyle w:val="TOCHeading"/>
          </w:pPr>
          <w:r>
            <w:t>Contents</w:t>
          </w:r>
        </w:p>
        <w:p w:rsidR="00741C01" w:rsidRDefault="002E1F6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43192" w:history="1">
            <w:r w:rsidR="00741C01" w:rsidRPr="00AB4F1F">
              <w:rPr>
                <w:rStyle w:val="Hyperlink"/>
              </w:rPr>
              <w:t>2.</w:t>
            </w:r>
            <w:r w:rsidR="0074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="00741C01" w:rsidRPr="00AB4F1F">
              <w:rPr>
                <w:rStyle w:val="Hyperlink"/>
              </w:rPr>
              <w:t>Introduction</w:t>
            </w:r>
            <w:r w:rsidR="00741C01">
              <w:rPr>
                <w:webHidden/>
              </w:rPr>
              <w:tab/>
            </w:r>
            <w:r w:rsidR="00741C01">
              <w:rPr>
                <w:webHidden/>
              </w:rPr>
              <w:fldChar w:fldCharType="begin"/>
            </w:r>
            <w:r w:rsidR="00741C01">
              <w:rPr>
                <w:webHidden/>
              </w:rPr>
              <w:instrText xml:space="preserve"> PAGEREF _Toc499543192 \h </w:instrText>
            </w:r>
            <w:r w:rsidR="00741C01">
              <w:rPr>
                <w:webHidden/>
              </w:rPr>
            </w:r>
            <w:r w:rsidR="00741C01">
              <w:rPr>
                <w:webHidden/>
              </w:rPr>
              <w:fldChar w:fldCharType="separate"/>
            </w:r>
            <w:r w:rsidR="00741C01">
              <w:rPr>
                <w:webHidden/>
              </w:rPr>
              <w:t>4</w:t>
            </w:r>
            <w:r w:rsidR="00741C01">
              <w:rPr>
                <w:webHidden/>
              </w:rPr>
              <w:fldChar w:fldCharType="end"/>
            </w:r>
          </w:hyperlink>
        </w:p>
        <w:p w:rsidR="00741C01" w:rsidRDefault="00CF13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499543193" w:history="1">
            <w:r w:rsidR="00741C01" w:rsidRPr="00AB4F1F">
              <w:rPr>
                <w:rStyle w:val="Hyperlink"/>
              </w:rPr>
              <w:t>3.</w:t>
            </w:r>
            <w:r w:rsidR="0074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="00741C01" w:rsidRPr="00AB4F1F">
              <w:rPr>
                <w:rStyle w:val="Hyperlink"/>
              </w:rPr>
              <w:t>MAL-SPP Transport Binding</w:t>
            </w:r>
            <w:r w:rsidR="00741C01">
              <w:rPr>
                <w:webHidden/>
              </w:rPr>
              <w:tab/>
            </w:r>
            <w:r w:rsidR="00741C01">
              <w:rPr>
                <w:webHidden/>
              </w:rPr>
              <w:fldChar w:fldCharType="begin"/>
            </w:r>
            <w:r w:rsidR="00741C01">
              <w:rPr>
                <w:webHidden/>
              </w:rPr>
              <w:instrText xml:space="preserve"> PAGEREF _Toc499543193 \h </w:instrText>
            </w:r>
            <w:r w:rsidR="00741C01">
              <w:rPr>
                <w:webHidden/>
              </w:rPr>
            </w:r>
            <w:r w:rsidR="00741C01">
              <w:rPr>
                <w:webHidden/>
              </w:rPr>
              <w:fldChar w:fldCharType="separate"/>
            </w:r>
            <w:r w:rsidR="00741C01">
              <w:rPr>
                <w:webHidden/>
              </w:rPr>
              <w:t>4</w:t>
            </w:r>
            <w:r w:rsidR="00741C01">
              <w:rPr>
                <w:webHidden/>
              </w:rPr>
              <w:fldChar w:fldCharType="end"/>
            </w:r>
          </w:hyperlink>
        </w:p>
        <w:p w:rsidR="00741C01" w:rsidRDefault="00CF13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499543194" w:history="1">
            <w:r w:rsidR="00741C01" w:rsidRPr="00AB4F1F">
              <w:rPr>
                <w:rStyle w:val="Hyperlink"/>
              </w:rPr>
              <w:t>4.</w:t>
            </w:r>
            <w:r w:rsidR="0074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="00741C01" w:rsidRPr="00AB4F1F">
              <w:rPr>
                <w:rStyle w:val="Hyperlink"/>
              </w:rPr>
              <w:t>Binary Encoding</w:t>
            </w:r>
            <w:r w:rsidR="00741C01">
              <w:rPr>
                <w:webHidden/>
              </w:rPr>
              <w:tab/>
            </w:r>
            <w:r w:rsidR="00741C01">
              <w:rPr>
                <w:webHidden/>
              </w:rPr>
              <w:fldChar w:fldCharType="begin"/>
            </w:r>
            <w:r w:rsidR="00741C01">
              <w:rPr>
                <w:webHidden/>
              </w:rPr>
              <w:instrText xml:space="preserve"> PAGEREF _Toc499543194 \h </w:instrText>
            </w:r>
            <w:r w:rsidR="00741C01">
              <w:rPr>
                <w:webHidden/>
              </w:rPr>
            </w:r>
            <w:r w:rsidR="00741C01">
              <w:rPr>
                <w:webHidden/>
              </w:rPr>
              <w:fldChar w:fldCharType="separate"/>
            </w:r>
            <w:r w:rsidR="00741C01">
              <w:rPr>
                <w:webHidden/>
              </w:rPr>
              <w:t>4</w:t>
            </w:r>
            <w:r w:rsidR="00741C01">
              <w:rPr>
                <w:webHidden/>
              </w:rPr>
              <w:fldChar w:fldCharType="end"/>
            </w:r>
          </w:hyperlink>
        </w:p>
        <w:p w:rsidR="00741C01" w:rsidRDefault="00CF131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499543195" w:history="1">
            <w:r w:rsidR="00741C01" w:rsidRPr="00AB4F1F">
              <w:rPr>
                <w:rStyle w:val="Hyperlink"/>
              </w:rPr>
              <w:t>5.</w:t>
            </w:r>
            <w:r w:rsidR="0074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zh-CN"/>
              </w:rPr>
              <w:tab/>
            </w:r>
            <w:r w:rsidR="00741C01" w:rsidRPr="00AB4F1F">
              <w:rPr>
                <w:rStyle w:val="Hyperlink"/>
              </w:rPr>
              <w:t>Mapping Configuration Parameters (MCP)</w:t>
            </w:r>
            <w:r w:rsidR="00741C01">
              <w:rPr>
                <w:webHidden/>
              </w:rPr>
              <w:tab/>
            </w:r>
            <w:r w:rsidR="00741C01">
              <w:rPr>
                <w:webHidden/>
              </w:rPr>
              <w:fldChar w:fldCharType="begin"/>
            </w:r>
            <w:r w:rsidR="00741C01">
              <w:rPr>
                <w:webHidden/>
              </w:rPr>
              <w:instrText xml:space="preserve"> PAGEREF _Toc499543195 \h </w:instrText>
            </w:r>
            <w:r w:rsidR="00741C01">
              <w:rPr>
                <w:webHidden/>
              </w:rPr>
            </w:r>
            <w:r w:rsidR="00741C01">
              <w:rPr>
                <w:webHidden/>
              </w:rPr>
              <w:fldChar w:fldCharType="separate"/>
            </w:r>
            <w:r w:rsidR="00741C01">
              <w:rPr>
                <w:webHidden/>
              </w:rPr>
              <w:t>5</w:t>
            </w:r>
            <w:r w:rsidR="00741C01">
              <w:rPr>
                <w:webHidden/>
              </w:rPr>
              <w:fldChar w:fldCharType="end"/>
            </w:r>
          </w:hyperlink>
        </w:p>
        <w:p w:rsidR="002E1F6B" w:rsidRDefault="002E1F6B">
          <w:r>
            <w:rPr>
              <w:b/>
              <w:bCs/>
              <w:noProof/>
            </w:rPr>
            <w:fldChar w:fldCharType="end"/>
          </w:r>
        </w:p>
      </w:sdtContent>
    </w:sdt>
    <w:p w:rsidR="00CB31CC" w:rsidRDefault="00CB31CC" w:rsidP="005C10D6">
      <w:pPr>
        <w:tabs>
          <w:tab w:val="left" w:pos="567"/>
          <w:tab w:val="right" w:leader="dot" w:pos="9540"/>
        </w:tabs>
        <w:rPr>
          <w:b/>
          <w:bCs/>
          <w:noProof/>
          <w:szCs w:val="20"/>
        </w:rPr>
      </w:pPr>
    </w:p>
    <w:p w:rsidR="00CB31CC" w:rsidRDefault="00CB31CC" w:rsidP="005C10D6">
      <w:pPr>
        <w:tabs>
          <w:tab w:val="left" w:pos="567"/>
          <w:tab w:val="right" w:leader="dot" w:pos="9540"/>
        </w:tabs>
        <w:rPr>
          <w:b/>
          <w:bCs/>
          <w:noProof/>
          <w:szCs w:val="20"/>
        </w:rPr>
      </w:pPr>
    </w:p>
    <w:p w:rsidR="00CB31CC" w:rsidRPr="005C10D6" w:rsidRDefault="00CB31CC" w:rsidP="005C10D6">
      <w:pPr>
        <w:tabs>
          <w:tab w:val="left" w:pos="567"/>
          <w:tab w:val="right" w:leader="dot" w:pos="9540"/>
        </w:tabs>
        <w:rPr>
          <w:b/>
        </w:rPr>
        <w:sectPr w:rsidR="00CB31CC" w:rsidRPr="005C10D6" w:rsidSect="00DE4FF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860" w:right="1106" w:bottom="1418" w:left="1134" w:header="567" w:footer="1021" w:gutter="0"/>
          <w:cols w:space="708"/>
          <w:titlePg/>
          <w:docGrid w:linePitch="360"/>
        </w:sectPr>
      </w:pPr>
    </w:p>
    <w:p w:rsidR="00CB2878" w:rsidRDefault="00CB2878" w:rsidP="00CB2878">
      <w:pPr>
        <w:pStyle w:val="Heading1"/>
      </w:pPr>
      <w:bookmarkStart w:id="2" w:name="_Toc266973930"/>
      <w:bookmarkStart w:id="3" w:name="_Toc430854358"/>
      <w:bookmarkStart w:id="4" w:name="_Toc499543192"/>
      <w:r w:rsidRPr="00D15FD3">
        <w:lastRenderedPageBreak/>
        <w:t>Introduction</w:t>
      </w:r>
      <w:bookmarkEnd w:id="2"/>
      <w:bookmarkEnd w:id="3"/>
      <w:bookmarkEnd w:id="4"/>
    </w:p>
    <w:p w:rsidR="00CB2878" w:rsidRDefault="00CB2878" w:rsidP="001404C6">
      <w:pPr>
        <w:pStyle w:val="BodytextJustified"/>
      </w:pPr>
    </w:p>
    <w:p w:rsidR="00741C01" w:rsidRDefault="00741C01" w:rsidP="00741C01">
      <w:pPr>
        <w:pStyle w:val="BodytextJustified"/>
      </w:pPr>
      <w:r>
        <w:t xml:space="preserve">The document was produced to have a concise record of the deviations from the original </w:t>
      </w:r>
      <w:r w:rsidR="00341546">
        <w:t>MAL-SPP deviations</w:t>
      </w:r>
      <w:r>
        <w:t xml:space="preserve"> ESA’s OPS-SAT mission.</w:t>
      </w:r>
    </w:p>
    <w:p w:rsidR="00741C01" w:rsidRDefault="00741C01" w:rsidP="00741C01">
      <w:pPr>
        <w:pStyle w:val="BodytextJustified"/>
      </w:pPr>
      <w:r>
        <w:t>Complementing, the document holds the Mapping Configuration Parameters (MCP) of the MAL-SPP Binding. This is the so called “out-of-band agreement” between a consumer and a provider that uses this binding.</w:t>
      </w:r>
    </w:p>
    <w:p w:rsidR="00741C01" w:rsidRDefault="00741C01" w:rsidP="00741C01"/>
    <w:p w:rsidR="00741C01" w:rsidRDefault="00741C01" w:rsidP="00741C01">
      <w:pPr>
        <w:pStyle w:val="Heading1"/>
        <w:tabs>
          <w:tab w:val="num" w:pos="907"/>
        </w:tabs>
        <w:ind w:left="907" w:hanging="907"/>
      </w:pPr>
      <w:bookmarkStart w:id="5" w:name="_Toc474933245"/>
      <w:bookmarkStart w:id="6" w:name="_Toc499543193"/>
      <w:r>
        <w:t>MAL-SPP Transport Binding</w:t>
      </w:r>
      <w:bookmarkEnd w:id="5"/>
      <w:bookmarkEnd w:id="6"/>
    </w:p>
    <w:p w:rsidR="00741C01" w:rsidRDefault="00741C01" w:rsidP="00741C01">
      <w:r>
        <w:t>The MAL-SPP Transport Binding used in OPS-SAT does not completely follow the “CCSDS Mission  Operations - MAL-SPP Transport Binding and Binary Encoding” book.</w:t>
      </w:r>
      <w:bookmarkStart w:id="7" w:name="_GoBack"/>
      <w:bookmarkEnd w:id="7"/>
    </w:p>
    <w:p w:rsidR="00741C01" w:rsidRDefault="00741C01" w:rsidP="00741C01">
      <w:r>
        <w:t xml:space="preserve">There are 2 octets being appended at the end of the Space Packet containing the CRC checksum of the message. </w:t>
      </w:r>
    </w:p>
    <w:p w:rsidR="00741C01" w:rsidRDefault="00741C01" w:rsidP="00741C01">
      <w:r>
        <w:t>Consequently, the Packet Data Length of the Space Packet Primary Header is incremented by 2:</w:t>
      </w:r>
    </w:p>
    <w:p w:rsidR="00741C01" w:rsidRDefault="00741C01" w:rsidP="00741C01"/>
    <w:p w:rsidR="00741C01" w:rsidRDefault="00741C01" w:rsidP="00741C01">
      <w:pPr>
        <w:jc w:val="center"/>
      </w:pPr>
      <w:r>
        <w:rPr>
          <w:noProof/>
          <w:lang w:eastAsia="zh-CN"/>
        </w:rPr>
        <w:drawing>
          <wp:inline distT="0" distB="0" distL="0" distR="0" wp14:anchorId="119B8287" wp14:editId="15EB418C">
            <wp:extent cx="5838825" cy="2066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01" w:rsidRDefault="00741C01" w:rsidP="00741C01"/>
    <w:p w:rsidR="00741C01" w:rsidRDefault="00741C01" w:rsidP="00741C01"/>
    <w:p w:rsidR="00741C01" w:rsidRDefault="00741C01" w:rsidP="00741C01">
      <w:pPr>
        <w:pStyle w:val="Heading1"/>
        <w:tabs>
          <w:tab w:val="num" w:pos="907"/>
        </w:tabs>
        <w:ind w:left="907" w:hanging="907"/>
      </w:pPr>
      <w:bookmarkStart w:id="8" w:name="_Toc474933246"/>
      <w:bookmarkStart w:id="9" w:name="_Toc499543194"/>
      <w:r>
        <w:t>Binary Encoding</w:t>
      </w:r>
      <w:bookmarkEnd w:id="8"/>
      <w:bookmarkEnd w:id="9"/>
    </w:p>
    <w:p w:rsidR="00741C01" w:rsidRDefault="00741C01" w:rsidP="00741C01">
      <w:r>
        <w:t xml:space="preserve">The Binary Encoding used in OPS-SAT does not completely follow the “CCSDS Mission  Operations - MAL-SPP Transport Binding and Binary Encoding” book. [insert reference] </w:t>
      </w:r>
    </w:p>
    <w:p w:rsidR="00741C01" w:rsidRDefault="00741C01" w:rsidP="00741C01">
      <w:r>
        <w:t>The following MAL Data Types do not follow the Binary Encoding prescriptions: MAL::Identifier, MAL:: String, MAL::URI.</w:t>
      </w:r>
    </w:p>
    <w:p w:rsidR="00741C01" w:rsidRDefault="00741C01" w:rsidP="00741C01">
      <w:r>
        <w:t xml:space="preserve">The String length is not being encoded as </w:t>
      </w:r>
      <w:proofErr w:type="spellStart"/>
      <w:r>
        <w:t>UInteger</w:t>
      </w:r>
      <w:proofErr w:type="spellEnd"/>
      <w:r>
        <w:t xml:space="preserve"> according to requirement 5.21.3:</w:t>
      </w:r>
    </w:p>
    <w:p w:rsidR="00741C01" w:rsidRPr="003B11E6" w:rsidRDefault="00741C01" w:rsidP="00741C01">
      <w:pPr>
        <w:ind w:firstLine="708"/>
        <w:rPr>
          <w:i/>
        </w:rPr>
      </w:pPr>
      <w:r w:rsidRPr="003B11E6">
        <w:rPr>
          <w:b/>
          <w:i/>
        </w:rPr>
        <w:t>5.21.3</w:t>
      </w:r>
      <w:r w:rsidRPr="003B11E6">
        <w:rPr>
          <w:i/>
        </w:rPr>
        <w:t xml:space="preserve"> The field ‘String Length’ shall be encoded as a </w:t>
      </w:r>
      <w:proofErr w:type="spellStart"/>
      <w:r w:rsidRPr="003B11E6">
        <w:rPr>
          <w:i/>
        </w:rPr>
        <w:t>UInteger</w:t>
      </w:r>
      <w:proofErr w:type="spellEnd"/>
      <w:r w:rsidRPr="003B11E6">
        <w:rPr>
          <w:i/>
        </w:rPr>
        <w:t xml:space="preserve"> (see 5.18).</w:t>
      </w:r>
    </w:p>
    <w:p w:rsidR="00741C01" w:rsidRDefault="00741C01" w:rsidP="00741C01"/>
    <w:p w:rsidR="00741C01" w:rsidRDefault="00741C01" w:rsidP="00741C01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64CB7C6" wp14:editId="1832F66E">
            <wp:extent cx="34480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01" w:rsidRDefault="00741C01" w:rsidP="00741C01"/>
    <w:p w:rsidR="00741C01" w:rsidRDefault="00741C01" w:rsidP="00741C01"/>
    <w:p w:rsidR="00741C01" w:rsidRDefault="00741C01" w:rsidP="00741C01">
      <w:r>
        <w:t>In OPS-SAT, the Binary Encoding does not follow this specification and instead the String Length field is encoded as an unsigned 16-bit integer.</w:t>
      </w:r>
    </w:p>
    <w:p w:rsidR="00741C01" w:rsidRDefault="00741C01" w:rsidP="00741C01"/>
    <w:p w:rsidR="00741C01" w:rsidRDefault="00741C01" w:rsidP="00741C01">
      <w:r>
        <w:t>According to GMV’s Design Document, the reason for this change is to conform with the S2K data generation/processing. Further assessment should be taken to guarantee that this is still valid.</w:t>
      </w:r>
    </w:p>
    <w:p w:rsidR="00741C01" w:rsidRDefault="00741C01" w:rsidP="00741C01"/>
    <w:p w:rsidR="00741C01" w:rsidRDefault="00741C01" w:rsidP="00741C01">
      <w:r w:rsidRPr="003B11E6">
        <w:rPr>
          <w:u w:val="single"/>
        </w:rPr>
        <w:t>Note</w:t>
      </w:r>
      <w:r>
        <w:t xml:space="preserve">: </w:t>
      </w:r>
      <w:proofErr w:type="spellStart"/>
      <w:r>
        <w:t>UInteger</w:t>
      </w:r>
      <w:proofErr w:type="spellEnd"/>
      <w:r>
        <w:t xml:space="preserve"> is encoded as an unsigned 32-bit integer according to requirement 5.18.2:</w:t>
      </w:r>
    </w:p>
    <w:p w:rsidR="00741C01" w:rsidRDefault="00741C01" w:rsidP="00741C01">
      <w:pPr>
        <w:rPr>
          <w:i/>
        </w:rPr>
      </w:pPr>
      <w:r w:rsidRPr="003B11E6">
        <w:rPr>
          <w:b/>
          <w:i/>
        </w:rPr>
        <w:t>5.18.2</w:t>
      </w:r>
      <w:r w:rsidRPr="003B11E6">
        <w:rPr>
          <w:i/>
        </w:rPr>
        <w:t xml:space="preserve"> If the MCP VARINT_SUPPORTED is FALSE, then a MAL::</w:t>
      </w:r>
      <w:proofErr w:type="spellStart"/>
      <w:r w:rsidRPr="003B11E6">
        <w:rPr>
          <w:i/>
        </w:rPr>
        <w:t>UInteger</w:t>
      </w:r>
      <w:proofErr w:type="spellEnd"/>
      <w:r w:rsidRPr="003B11E6">
        <w:rPr>
          <w:i/>
        </w:rPr>
        <w:t xml:space="preserve"> shall be encoded as an Unsigned 32-bit Integer (see 5.25).</w:t>
      </w:r>
    </w:p>
    <w:p w:rsidR="00741C01" w:rsidRDefault="00741C01" w:rsidP="00741C01"/>
    <w:p w:rsidR="00741C01" w:rsidRDefault="00741C01" w:rsidP="00741C01">
      <w:r>
        <w:t>Unsigned 16-bit integer corresponds to MAL::</w:t>
      </w:r>
      <w:proofErr w:type="spellStart"/>
      <w:r>
        <w:t>UShort</w:t>
      </w:r>
      <w:proofErr w:type="spellEnd"/>
      <w:r>
        <w:t xml:space="preserve"> type (per 5.16.2):</w:t>
      </w:r>
    </w:p>
    <w:p w:rsidR="00741C01" w:rsidRPr="003B11E6" w:rsidRDefault="00741C01" w:rsidP="00741C01">
      <w:pPr>
        <w:autoSpaceDE w:val="0"/>
        <w:autoSpaceDN w:val="0"/>
        <w:adjustRightInd w:val="0"/>
        <w:spacing w:line="240" w:lineRule="auto"/>
        <w:rPr>
          <w:rFonts w:cs="TimesNewRomanPSMT"/>
          <w:i/>
          <w:sz w:val="20"/>
          <w:szCs w:val="20"/>
        </w:rPr>
      </w:pPr>
      <w:r w:rsidRPr="003B11E6">
        <w:rPr>
          <w:b/>
          <w:bCs/>
          <w:i/>
          <w:sz w:val="20"/>
          <w:szCs w:val="20"/>
        </w:rPr>
        <w:t xml:space="preserve">5.16.2 </w:t>
      </w:r>
      <w:r w:rsidRPr="003B11E6">
        <w:rPr>
          <w:rFonts w:cs="TimesNewRomanPSMT"/>
          <w:i/>
          <w:sz w:val="20"/>
          <w:szCs w:val="20"/>
        </w:rPr>
        <w:t>If the MCP VARINT_SUPPORTED is FALSE, then a MAL::</w:t>
      </w:r>
      <w:proofErr w:type="spellStart"/>
      <w:r w:rsidRPr="003B11E6">
        <w:rPr>
          <w:rFonts w:cs="TimesNewRomanPSMT"/>
          <w:i/>
          <w:sz w:val="20"/>
          <w:szCs w:val="20"/>
        </w:rPr>
        <w:t>UShort</w:t>
      </w:r>
      <w:proofErr w:type="spellEnd"/>
      <w:r w:rsidRPr="003B11E6">
        <w:rPr>
          <w:rFonts w:cs="TimesNewRomanPSMT"/>
          <w:i/>
          <w:sz w:val="20"/>
          <w:szCs w:val="20"/>
        </w:rPr>
        <w:t xml:space="preserve"> shall be</w:t>
      </w:r>
    </w:p>
    <w:p w:rsidR="00741C01" w:rsidRPr="003B11E6" w:rsidRDefault="00741C01" w:rsidP="00741C01">
      <w:pPr>
        <w:rPr>
          <w:i/>
          <w:szCs w:val="20"/>
        </w:rPr>
      </w:pPr>
      <w:r w:rsidRPr="003B11E6">
        <w:rPr>
          <w:rFonts w:cs="TimesNewRomanPSMT"/>
          <w:i/>
          <w:sz w:val="20"/>
          <w:szCs w:val="20"/>
        </w:rPr>
        <w:t>encoded as an Unsigned 16-bit Integer (see 5.25).</w:t>
      </w:r>
    </w:p>
    <w:p w:rsidR="00741C01" w:rsidRDefault="00741C01" w:rsidP="00741C01"/>
    <w:p w:rsidR="00741C01" w:rsidRDefault="00741C01" w:rsidP="00741C01">
      <w:pPr>
        <w:pStyle w:val="Heading1"/>
        <w:tabs>
          <w:tab w:val="num" w:pos="907"/>
        </w:tabs>
        <w:ind w:left="907" w:hanging="907"/>
      </w:pPr>
      <w:bookmarkStart w:id="10" w:name="_Toc474917380"/>
      <w:bookmarkStart w:id="11" w:name="_Toc474917429"/>
      <w:bookmarkStart w:id="12" w:name="_Toc474933247"/>
      <w:bookmarkStart w:id="13" w:name="_Toc474933248"/>
      <w:bookmarkStart w:id="14" w:name="_Toc474933249"/>
      <w:bookmarkStart w:id="15" w:name="_Toc474933250"/>
      <w:bookmarkStart w:id="16" w:name="_Toc474933346"/>
      <w:bookmarkStart w:id="17" w:name="_Toc474917382"/>
      <w:bookmarkStart w:id="18" w:name="_Toc474917431"/>
      <w:bookmarkStart w:id="19" w:name="_Toc474933347"/>
      <w:bookmarkStart w:id="20" w:name="_Toc474917383"/>
      <w:bookmarkStart w:id="21" w:name="_Toc474917432"/>
      <w:bookmarkStart w:id="22" w:name="_Toc474933348"/>
      <w:bookmarkStart w:id="23" w:name="_Toc474917384"/>
      <w:bookmarkStart w:id="24" w:name="_Toc474917433"/>
      <w:bookmarkStart w:id="25" w:name="_Toc474933349"/>
      <w:bookmarkStart w:id="26" w:name="_Toc474917385"/>
      <w:bookmarkStart w:id="27" w:name="_Toc474917434"/>
      <w:bookmarkStart w:id="28" w:name="_Toc474933350"/>
      <w:bookmarkStart w:id="29" w:name="_Toc474917386"/>
      <w:bookmarkStart w:id="30" w:name="_Toc474917435"/>
      <w:bookmarkStart w:id="31" w:name="_Toc474933351"/>
      <w:bookmarkStart w:id="32" w:name="_Toc474933352"/>
      <w:bookmarkStart w:id="33" w:name="_Toc499543195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t>Mapping Configuration Parameters (MCP)</w:t>
      </w:r>
      <w:bookmarkEnd w:id="32"/>
      <w:bookmarkEnd w:id="33"/>
    </w:p>
    <w:p w:rsidR="00741C01" w:rsidRDefault="00741C01" w:rsidP="00741C01">
      <w:r>
        <w:t>MCP’s values should be agreed upon and put into OBSW ICD.</w:t>
      </w:r>
    </w:p>
    <w:p w:rsidR="00741C01" w:rsidRDefault="00741C01" w:rsidP="00741C01">
      <w:r>
        <w:t xml:space="preserve">The MCP’s used in OPS-SAT are following: </w:t>
      </w:r>
    </w:p>
    <w:p w:rsidR="00741C01" w:rsidRDefault="00741C01" w:rsidP="00741C0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26"/>
        <w:gridCol w:w="1985"/>
        <w:gridCol w:w="2694"/>
        <w:gridCol w:w="2692"/>
      </w:tblGrid>
      <w:tr w:rsidR="00741C01" w:rsidRPr="009E61FC" w:rsidTr="003B11E6">
        <w:trPr>
          <w:cantSplit/>
          <w:trHeight w:val="20"/>
          <w:tblHeader/>
          <w:jc w:val="center"/>
        </w:trPr>
        <w:tc>
          <w:tcPr>
            <w:tcW w:w="1276" w:type="pct"/>
            <w:vAlign w:val="bottom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lastRenderedPageBreak/>
              <w:t>Parameter Name</w:t>
            </w:r>
          </w:p>
        </w:tc>
        <w:tc>
          <w:tcPr>
            <w:tcW w:w="1003" w:type="pct"/>
            <w:vAlign w:val="bottom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Type</w:t>
            </w:r>
          </w:p>
        </w:tc>
        <w:tc>
          <w:tcPr>
            <w:tcW w:w="1361" w:type="pct"/>
            <w:vAlign w:val="bottom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Description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Header"/>
              <w:keepNext/>
              <w:spacing w:before="0" w:line="240" w:lineRule="auto"/>
              <w:jc w:val="left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A30696">
              <w:rPr>
                <w:sz w:val="18"/>
                <w:lang w:val="en-GB"/>
              </w:rPr>
              <w:t>AUTHENTICATION_</w:t>
            </w:r>
            <w:r>
              <w:rPr>
                <w:sz w:val="18"/>
                <w:lang w:val="en-GB"/>
              </w:rPr>
              <w:t>ID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MAL:Blob</w:t>
            </w:r>
            <w:proofErr w:type="spellEnd"/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Value to be assigned to the MAL header field ‘Authentication Id’ if the </w:t>
            </w:r>
            <w:proofErr w:type="spellStart"/>
            <w:r>
              <w:rPr>
                <w:sz w:val="18"/>
                <w:lang w:val="en-GB"/>
              </w:rPr>
              <w:t>QoS</w:t>
            </w:r>
            <w:proofErr w:type="spellEnd"/>
            <w:r>
              <w:rPr>
                <w:sz w:val="18"/>
                <w:lang w:val="en-GB"/>
              </w:rPr>
              <w:t xml:space="preserve"> property AUTHENTICATION_ID_FLAG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DOMAIN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List&lt;MAL::Identifier&gt;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Value to be assigned to the MAL header field ‘Domain’ if the </w:t>
            </w:r>
            <w:proofErr w:type="spellStart"/>
            <w:r>
              <w:rPr>
                <w:sz w:val="18"/>
                <w:lang w:val="en-GB"/>
              </w:rPr>
              <w:t>QoS</w:t>
            </w:r>
            <w:proofErr w:type="spellEnd"/>
            <w:r>
              <w:rPr>
                <w:sz w:val="18"/>
                <w:lang w:val="en-GB"/>
              </w:rPr>
              <w:t xml:space="preserve"> property </w:t>
            </w:r>
            <w:r w:rsidRPr="00A30696">
              <w:rPr>
                <w:sz w:val="18"/>
                <w:lang w:val="en-GB"/>
              </w:rPr>
              <w:t>DOMAIN</w:t>
            </w:r>
            <w:r>
              <w:rPr>
                <w:sz w:val="18"/>
                <w:lang w:val="en-GB"/>
              </w:rPr>
              <w:t>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DURATION_CODE_FORMAT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MAL::Blob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 xml:space="preserve">P-Field of the </w:t>
            </w:r>
            <w:r>
              <w:rPr>
                <w:sz w:val="18"/>
                <w:lang w:val="en-GB"/>
              </w:rPr>
              <w:t xml:space="preserve">CUC </w:t>
            </w:r>
            <w:r w:rsidRPr="009E61FC">
              <w:rPr>
                <w:sz w:val="18"/>
                <w:lang w:val="en-GB"/>
              </w:rPr>
              <w:t>Time Code Format to be applied to the MAL::Duration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00101111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DURATION_</w:t>
            </w:r>
            <w:r>
              <w:rPr>
                <w:sz w:val="18"/>
                <w:lang w:val="en-GB"/>
              </w:rPr>
              <w:t>UNIT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Name of the time unit used by the </w:t>
            </w:r>
            <w:r w:rsidRPr="009E61FC">
              <w:rPr>
                <w:sz w:val="18"/>
                <w:lang w:val="en-GB"/>
              </w:rPr>
              <w:t>Time Code Format</w:t>
            </w:r>
            <w:r>
              <w:rPr>
                <w:sz w:val="18"/>
                <w:lang w:val="en-GB"/>
              </w:rPr>
              <w:t xml:space="preserve"> for MAL::Duration, e.g., second, millisecond.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seconds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FINE_TIME_CODE_FORMAT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MAL::Blob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P-Field of the Time Code Format</w:t>
            </w:r>
            <w:r>
              <w:rPr>
                <w:sz w:val="18"/>
                <w:lang w:val="en-GB"/>
              </w:rPr>
              <w:t xml:space="preserve"> </w:t>
            </w:r>
            <w:r w:rsidRPr="009E61FC">
              <w:rPr>
                <w:sz w:val="18"/>
                <w:lang w:val="en-GB"/>
              </w:rPr>
              <w:t>to be applied to the MAL::</w:t>
            </w:r>
            <w:proofErr w:type="spellStart"/>
            <w:r w:rsidRPr="009E61FC">
              <w:rPr>
                <w:sz w:val="18"/>
                <w:lang w:val="en-GB"/>
              </w:rPr>
              <w:t>FineTime</w:t>
            </w:r>
            <w:proofErr w:type="spellEnd"/>
            <w:r w:rsidRPr="009E61FC">
              <w:rPr>
                <w:sz w:val="18"/>
                <w:lang w:val="en-GB"/>
              </w:rPr>
              <w:t xml:space="preserve">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00101111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FINE_TIME_EPOCH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Epoch in ISO-8601 format to be applied to the MAL::</w:t>
            </w:r>
            <w:proofErr w:type="spellStart"/>
            <w:r w:rsidRPr="009E61FC">
              <w:rPr>
                <w:sz w:val="18"/>
                <w:lang w:val="en-GB"/>
              </w:rPr>
              <w:t>FineTime</w:t>
            </w:r>
            <w:proofErr w:type="spellEnd"/>
            <w:r w:rsidRPr="009E61FC">
              <w:rPr>
                <w:sz w:val="18"/>
                <w:lang w:val="en-GB"/>
              </w:rPr>
              <w:t xml:space="preserve">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2000-01-01T00:00:00.000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3B328D">
              <w:rPr>
                <w:sz w:val="18"/>
                <w:lang w:val="en-GB"/>
              </w:rPr>
              <w:t>FINE_TIME_EPOCH_TIMESCALE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Name of the time scale for the MAL::</w:t>
            </w:r>
            <w:proofErr w:type="spellStart"/>
            <w:r>
              <w:rPr>
                <w:sz w:val="18"/>
                <w:lang w:val="en-GB"/>
              </w:rPr>
              <w:t>FineTime</w:t>
            </w:r>
            <w:proofErr w:type="spellEnd"/>
            <w:r>
              <w:rPr>
                <w:sz w:val="18"/>
                <w:lang w:val="en-GB"/>
              </w:rPr>
              <w:t xml:space="preserve"> epoch, either “TAI” or “UTC”.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TAI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3B328D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FINE_TIME</w:t>
            </w:r>
            <w:r w:rsidRPr="009E61FC">
              <w:rPr>
                <w:sz w:val="18"/>
                <w:lang w:val="en-GB"/>
              </w:rPr>
              <w:t>_</w:t>
            </w:r>
            <w:r>
              <w:rPr>
                <w:sz w:val="18"/>
                <w:lang w:val="en-GB"/>
              </w:rPr>
              <w:t>UNIT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Name of the time unit used by the </w:t>
            </w:r>
            <w:r w:rsidRPr="009E61FC">
              <w:rPr>
                <w:sz w:val="18"/>
                <w:lang w:val="en-GB"/>
              </w:rPr>
              <w:t>Time Code Format</w:t>
            </w:r>
            <w:r>
              <w:rPr>
                <w:sz w:val="18"/>
                <w:lang w:val="en-GB"/>
              </w:rPr>
              <w:t xml:space="preserve"> for MAL::</w:t>
            </w:r>
            <w:proofErr w:type="spellStart"/>
            <w:r>
              <w:rPr>
                <w:sz w:val="18"/>
                <w:lang w:val="en-GB"/>
              </w:rPr>
              <w:t>FineTime</w:t>
            </w:r>
            <w:proofErr w:type="spellEnd"/>
            <w:r>
              <w:rPr>
                <w:sz w:val="18"/>
                <w:lang w:val="en-GB"/>
              </w:rPr>
              <w:t>, e.g., second, millisecond.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Seconds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NETWORK_ZONE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MAL::Identifier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‘Network Zone’ if NETWORK_ZONE_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keepNext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PRIORITY</w:t>
            </w:r>
          </w:p>
        </w:tc>
        <w:tc>
          <w:tcPr>
            <w:tcW w:w="1003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</w:t>
            </w:r>
            <w:proofErr w:type="spellStart"/>
            <w:r>
              <w:rPr>
                <w:sz w:val="18"/>
                <w:lang w:val="en-GB"/>
              </w:rPr>
              <w:t>UInteger</w:t>
            </w:r>
            <w:proofErr w:type="spellEnd"/>
          </w:p>
        </w:tc>
        <w:tc>
          <w:tcPr>
            <w:tcW w:w="1361" w:type="pct"/>
          </w:tcPr>
          <w:p w:rsidR="00741C01" w:rsidRPr="008D5F73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‘Priority’ if PRIORITY_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TIME_CODE_FORMAT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MAL::Blob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P-Field of the Time Code Format to be applied to the MAL::Time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00101111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TIME_EPOCH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Epoch in ISO-8601 format to be applied to the MAL::Time elements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rFonts w:ascii="Lucida Console" w:hAnsi="Lucida Console" w:cs="Lucida Console"/>
                <w:lang w:val="en-US"/>
              </w:rPr>
              <w:t>2000-01-01T00:00:00.000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3B328D">
              <w:rPr>
                <w:sz w:val="18"/>
                <w:lang w:val="en-GB"/>
              </w:rPr>
              <w:t>TIME_EPOCH_TIMESCALE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Name of the time scale for the MAL::Time epoch, either “TAI” or “UTC”.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TAI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3B328D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lastRenderedPageBreak/>
              <w:t>TIME</w:t>
            </w:r>
            <w:r w:rsidRPr="009E61FC">
              <w:rPr>
                <w:sz w:val="18"/>
                <w:lang w:val="en-GB"/>
              </w:rPr>
              <w:t>_</w:t>
            </w:r>
            <w:r>
              <w:rPr>
                <w:sz w:val="18"/>
                <w:lang w:val="en-GB"/>
              </w:rPr>
              <w:t>UNIT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 w:rsidRPr="009E61FC"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Name of the time unit used by the </w:t>
            </w:r>
            <w:r w:rsidRPr="009E61FC">
              <w:rPr>
                <w:sz w:val="18"/>
                <w:lang w:val="en-GB"/>
              </w:rPr>
              <w:t>Time Code Format</w:t>
            </w:r>
            <w:r>
              <w:rPr>
                <w:sz w:val="18"/>
                <w:lang w:val="en-GB"/>
              </w:rPr>
              <w:t xml:space="preserve"> for MAL::Time, e.g., second, millisecond.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seconds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SESSION_NAME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MAL::Identifier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Value to be assigned to the MAL header field ‘Session Name’ if </w:t>
            </w:r>
            <w:r w:rsidRPr="00A30696">
              <w:rPr>
                <w:sz w:val="18"/>
                <w:lang w:val="en-GB"/>
              </w:rPr>
              <w:t>SESSION_NAME</w:t>
            </w:r>
            <w:r>
              <w:rPr>
                <w:sz w:val="18"/>
                <w:lang w:val="en-GB"/>
              </w:rPr>
              <w:t>_</w:t>
            </w:r>
            <w:r w:rsidRPr="00A30696">
              <w:rPr>
                <w:sz w:val="18"/>
                <w:lang w:val="en-GB"/>
              </w:rPr>
              <w:t>FLAG</w:t>
            </w:r>
            <w:r>
              <w:rPr>
                <w:sz w:val="18"/>
                <w:lang w:val="en-GB"/>
              </w:rPr>
              <w:t xml:space="preserve">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VARINT_SUPPORTED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MAL::Boolean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Boolean indicating whether the ‘</w:t>
            </w:r>
            <w:proofErr w:type="spellStart"/>
            <w:r>
              <w:rPr>
                <w:sz w:val="18"/>
                <w:lang w:val="en-GB"/>
              </w:rPr>
              <w:t>Varint</w:t>
            </w:r>
            <w:proofErr w:type="spellEnd"/>
            <w:r>
              <w:rPr>
                <w:sz w:val="18"/>
                <w:lang w:val="en-GB"/>
              </w:rPr>
              <w:t>’ encoding format is supported or not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false</w:t>
            </w: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SOURCE_ID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‘Source Id’ if SOURCE_ID_FLAG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  <w:tr w:rsidR="00741C01" w:rsidRPr="009E61FC" w:rsidTr="003B11E6">
        <w:trPr>
          <w:cantSplit/>
          <w:trHeight w:val="20"/>
          <w:jc w:val="center"/>
        </w:trPr>
        <w:tc>
          <w:tcPr>
            <w:tcW w:w="1276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DESTINATION_ID</w:t>
            </w:r>
          </w:p>
        </w:tc>
        <w:tc>
          <w:tcPr>
            <w:tcW w:w="1003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MAL::String</w:t>
            </w:r>
          </w:p>
        </w:tc>
        <w:tc>
          <w:tcPr>
            <w:tcW w:w="1361" w:type="pct"/>
          </w:tcPr>
          <w:p w:rsidR="00741C01" w:rsidRPr="009E61FC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Value to be assigned to the MAL header field ‘Destination Id’ if DESTINATION_ID_FLAG is FALSE</w:t>
            </w:r>
          </w:p>
        </w:tc>
        <w:tc>
          <w:tcPr>
            <w:tcW w:w="1361" w:type="pct"/>
          </w:tcPr>
          <w:p w:rsidR="00741C01" w:rsidRDefault="00741C01" w:rsidP="003B11E6">
            <w:pPr>
              <w:pStyle w:val="CCSDSTableText"/>
              <w:spacing w:line="240" w:lineRule="auto"/>
              <w:rPr>
                <w:sz w:val="18"/>
                <w:lang w:val="en-GB"/>
              </w:rPr>
            </w:pPr>
          </w:p>
        </w:tc>
      </w:tr>
    </w:tbl>
    <w:p w:rsidR="00741C01" w:rsidRDefault="00741C01" w:rsidP="00741C01"/>
    <w:p w:rsidR="00741C01" w:rsidRDefault="00741C01" w:rsidP="001404C6">
      <w:pPr>
        <w:pStyle w:val="BodytextJustified"/>
      </w:pPr>
    </w:p>
    <w:p w:rsidR="00741C01" w:rsidRDefault="00741C01" w:rsidP="001404C6">
      <w:pPr>
        <w:pStyle w:val="BodytextJustified"/>
      </w:pPr>
    </w:p>
    <w:p w:rsidR="00741C01" w:rsidRDefault="00741C01" w:rsidP="001404C6">
      <w:pPr>
        <w:pStyle w:val="BodytextJustified"/>
      </w:pPr>
    </w:p>
    <w:p w:rsidR="00741C01" w:rsidRDefault="00741C01" w:rsidP="001404C6">
      <w:pPr>
        <w:pStyle w:val="BodytextJustified"/>
      </w:pPr>
    </w:p>
    <w:p w:rsidR="00741C01" w:rsidRPr="00CB2878" w:rsidRDefault="00741C01" w:rsidP="001404C6">
      <w:pPr>
        <w:pStyle w:val="BodytextJustified"/>
      </w:pPr>
    </w:p>
    <w:sectPr w:rsidR="00741C01" w:rsidRPr="00CB2878" w:rsidSect="00524691">
      <w:headerReference w:type="first" r:id="rId21"/>
      <w:footerReference w:type="first" r:id="rId22"/>
      <w:pgSz w:w="11907" w:h="16840" w:code="9"/>
      <w:pgMar w:top="1860" w:right="1106" w:bottom="1977" w:left="1134" w:header="567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319" w:rsidRDefault="00CF1319">
      <w:r>
        <w:separator/>
      </w:r>
    </w:p>
    <w:p w:rsidR="00CF1319" w:rsidRDefault="00CF1319"/>
  </w:endnote>
  <w:endnote w:type="continuationSeparator" w:id="0">
    <w:p w:rsidR="00CF1319" w:rsidRDefault="00CF1319">
      <w:r>
        <w:continuationSeparator/>
      </w:r>
    </w:p>
    <w:p w:rsidR="00CF1319" w:rsidRDefault="00CF1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3B60C232-3500-49F1-9461-79D67226A002}"/>
    <w:embedBold r:id="rId2" w:fontKey="{16593FD9-272D-4482-8FD3-161038BE66C5}"/>
    <w:embedItalic r:id="rId3" w:fontKey="{A8863E24-DF93-49F7-8313-6402BC7A85B2}"/>
    <w:embedBoldItalic r:id="rId4" w:fontKey="{560E6F0C-B8C3-4E8B-AA50-82CAA8B88A7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altName w:val="Lucida Grande"/>
    <w:panose1 w:val="02000806040000020004"/>
    <w:charset w:val="00"/>
    <w:family w:val="auto"/>
    <w:pitch w:val="variable"/>
    <w:sig w:usb0="800000AF" w:usb1="4000204A" w:usb2="00000000" w:usb3="00000000" w:csb0="00000001" w:csb1="00000000"/>
    <w:embedRegular r:id="rId5" w:subsetted="1" w:fontKey="{51650BF7-779B-44F9-B804-8308EB4E6A67}"/>
  </w:font>
  <w:font w:name="NotesEsa">
    <w:altName w:val="Candara"/>
    <w:panose1 w:val="00000000000000000000"/>
    <w:charset w:val="00"/>
    <w:family w:val="modern"/>
    <w:notTrueType/>
    <w:pitch w:val="variable"/>
    <w:sig w:usb0="800000EF" w:usb1="4000206A" w:usb2="00000000" w:usb3="00000000" w:csb0="000000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6" w:subsetted="1" w:fontKey="{7538FFF1-4434-424C-A1F5-4DB179BABC0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Default="00046E15" w:rsidP="004E59F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39C">
      <w:rPr>
        <w:rStyle w:val="PageNumber"/>
        <w:noProof/>
      </w:rPr>
      <w:t>24</w:t>
    </w:r>
    <w:r>
      <w:rPr>
        <w:rStyle w:val="PageNumber"/>
      </w:rPr>
      <w:fldChar w:fldCharType="end"/>
    </w:r>
  </w:p>
  <w:p w:rsidR="00046E15" w:rsidRDefault="00046E15" w:rsidP="004E59F3">
    <w:pPr>
      <w:ind w:right="360"/>
    </w:pPr>
  </w:p>
  <w:p w:rsidR="00046E15" w:rsidRDefault="00046E15" w:rsidP="004E5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E82620" w:rsidRDefault="00046E15" w:rsidP="00EF2A85">
    <w:pPr>
      <w:pStyle w:val="ESA-Signature"/>
    </w:pPr>
    <w:r>
      <w:rPr>
        <w:lang w:eastAsia="zh-CN"/>
      </w:rPr>
      <w:drawing>
        <wp:anchor distT="0" distB="0" distL="114300" distR="114300" simplePos="0" relativeHeight="251656704" behindDoc="1" locked="1" layoutInCell="1" allowOverlap="1" wp14:anchorId="17B3E1E4" wp14:editId="6AED9F46">
          <wp:simplePos x="0" y="0"/>
          <wp:positionH relativeFrom="margin">
            <wp:align>right</wp:align>
          </wp:positionH>
          <wp:positionV relativeFrom="line">
            <wp:posOffset>356235</wp:posOffset>
          </wp:positionV>
          <wp:extent cx="1333500" cy="209550"/>
          <wp:effectExtent l="0" t="0" r="12700" b="0"/>
          <wp:wrapSquare wrapText="bothSides"/>
          <wp:docPr id="255" name="Picture 255" descr="label_signature_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6E15" w:rsidRPr="00B951DB" w:rsidRDefault="00046E15" w:rsidP="000960DF">
    <w:pPr>
      <w:rPr>
        <w:rStyle w:val="PageNumber"/>
        <w:szCs w:val="16"/>
      </w:rPr>
    </w:pPr>
    <w:r w:rsidRPr="00B951DB">
      <w:rPr>
        <w:rStyle w:val="PageNumber"/>
        <w:szCs w:val="16"/>
      </w:rPr>
      <w:t xml:space="preserve">Page 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PAGE  </w:instrText>
    </w:r>
    <w:r w:rsidRPr="00384F26">
      <w:rPr>
        <w:rStyle w:val="PageNumber"/>
        <w:szCs w:val="16"/>
      </w:rPr>
      <w:fldChar w:fldCharType="separate"/>
    </w:r>
    <w:r w:rsidR="003D60E9">
      <w:rPr>
        <w:rStyle w:val="PageNumber"/>
        <w:noProof/>
        <w:szCs w:val="16"/>
      </w:rPr>
      <w:t>5</w:t>
    </w:r>
    <w:r w:rsidRPr="00384F26">
      <w:rPr>
        <w:rStyle w:val="PageNumber"/>
        <w:szCs w:val="16"/>
      </w:rPr>
      <w:fldChar w:fldCharType="end"/>
    </w:r>
    <w:r w:rsidRPr="00B951DB">
      <w:rPr>
        <w:rStyle w:val="PageNumber"/>
        <w:szCs w:val="16"/>
      </w:rPr>
      <w:t>/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NUMPAGES </w:instrText>
    </w:r>
    <w:r w:rsidRPr="00384F26">
      <w:rPr>
        <w:rStyle w:val="PageNumber"/>
        <w:szCs w:val="16"/>
      </w:rPr>
      <w:fldChar w:fldCharType="separate"/>
    </w:r>
    <w:r w:rsidR="003D60E9">
      <w:rPr>
        <w:rStyle w:val="PageNumber"/>
        <w:noProof/>
        <w:szCs w:val="16"/>
      </w:rPr>
      <w:t>7</w:t>
    </w:r>
    <w:r w:rsidRPr="00384F26">
      <w:rPr>
        <w:rStyle w:val="PageNumber"/>
        <w:szCs w:val="16"/>
      </w:rPr>
      <w:fldChar w:fldCharType="end"/>
    </w:r>
  </w:p>
  <w:p w:rsidR="00046E15" w:rsidRPr="00B951DB" w:rsidRDefault="00046E15" w:rsidP="000960DF">
    <w:pPr>
      <w:rPr>
        <w:rStyle w:val="PageNumber"/>
        <w:szCs w:val="16"/>
      </w:rPr>
    </w:pPr>
    <w:r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B951DB">
      <w:rPr>
        <w:rStyle w:val="PageNumber"/>
        <w:szCs w:val="16"/>
      </w:rPr>
      <w:instrText xml:space="preserve"> </w:instrText>
    </w:r>
    <w:r>
      <w:rPr>
        <w:rStyle w:val="PageNumber"/>
        <w:szCs w:val="16"/>
      </w:rPr>
      <w:fldChar w:fldCharType="separate"/>
    </w:r>
    <w:r w:rsidR="00EC539C">
      <w:rPr>
        <w:rStyle w:val="PageNumber"/>
        <w:szCs w:val="16"/>
      </w:rPr>
      <w:t>NMF Mission: OPS-SAT (SDD)</w:t>
    </w:r>
    <w:r>
      <w:rPr>
        <w:rStyle w:val="PageNumber"/>
        <w:szCs w:val="16"/>
      </w:rPr>
      <w:fldChar w:fldCharType="end"/>
    </w:r>
  </w:p>
  <w:p w:rsidR="00046E15" w:rsidRPr="00B951DB" w:rsidRDefault="00046E15" w:rsidP="00F504BD">
    <w:pPr>
      <w:pStyle w:val="ESAFooterTextSDNospell"/>
      <w:rPr>
        <w:rStyle w:val="PageNumber"/>
      </w:rPr>
    </w:pPr>
    <w:r w:rsidRPr="00F504BD">
      <w:t xml:space="preserve">Date </w:t>
    </w:r>
    <w:r>
      <w:fldChar w:fldCharType="begin"/>
    </w:r>
    <w:r>
      <w:instrText xml:space="preserve"> DOCPROPERTY  "Issue Date"  \* MERGEFORMAT </w:instrText>
    </w:r>
    <w:r>
      <w:fldChar w:fldCharType="end"/>
    </w:r>
    <w:r w:rsidRPr="00B951DB">
      <w:rPr>
        <w:rStyle w:val="PageNumber"/>
      </w:rPr>
      <w:t xml:space="preserve">  </w:t>
    </w:r>
    <w:r w:rsidRPr="00F504BD">
      <w:t>Issue</w:t>
    </w:r>
    <w:r w:rsidRPr="00B951DB">
      <w:rPr>
        <w:rStyle w:val="PageNumber"/>
      </w:rPr>
      <w:t xml:space="preserve"> </w:t>
    </w:r>
    <w:r>
      <w:fldChar w:fldCharType="begin"/>
    </w:r>
    <w:r>
      <w:instrText xml:space="preserve"> DOCPROPERTY  Issue  \* MERGEFORMAT </w:instrText>
    </w:r>
    <w:r>
      <w:fldChar w:fldCharType="end"/>
    </w:r>
    <w:r w:rsidRPr="00B951DB">
      <w:rPr>
        <w:rStyle w:val="PageNumber"/>
      </w:rPr>
      <w:t xml:space="preserve">  </w:t>
    </w:r>
    <w:r w:rsidRPr="00F504BD">
      <w:t xml:space="preserve">Rev </w:t>
    </w:r>
    <w:r>
      <w:fldChar w:fldCharType="begin"/>
    </w:r>
    <w:r>
      <w:instrText xml:space="preserve"> DOCPROPERTY  Revision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Prepared by</w:t>
    </w:r>
    <w:r>
      <w:tab/>
    </w:r>
    <w:r w:rsidRPr="009A6AEB">
      <w:fldChar w:fldCharType="begin"/>
    </w:r>
    <w:r w:rsidRPr="009A6AEB">
      <w:instrText xml:space="preserve"> DOCPROPERTY  "</w:instrText>
    </w:r>
    <w:r>
      <w:instrText>Author</w:instrText>
    </w:r>
    <w:r w:rsidRPr="009A6AEB">
      <w:instrText xml:space="preserve">"  </w:instrText>
    </w:r>
    <w:r w:rsidRPr="009A6AEB">
      <w:fldChar w:fldCharType="separate"/>
    </w:r>
    <w:r w:rsidR="00EC539C">
      <w:t>Cesar Coelho</w:t>
    </w:r>
    <w:r w:rsidRPr="009A6AEB"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Reference</w:t>
    </w:r>
    <w:r>
      <w:tab/>
    </w:r>
    <w:r w:rsidRPr="0002515F">
      <w:rPr>
        <w:rStyle w:val="STDDocNoSpellChar"/>
      </w:rPr>
      <w:fldChar w:fldCharType="begin"/>
    </w:r>
    <w:r w:rsidRPr="0002515F">
      <w:rPr>
        <w:rStyle w:val="STDDocNoSpellChar"/>
      </w:rPr>
      <w:instrText xml:space="preserve"> DOCPROPERTY  "Reference"  </w:instrText>
    </w:r>
    <w:r w:rsidRPr="0002515F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Issue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"Issue"  </w:instrTex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Revision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"Revision"  </w:instrTex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Date of Issue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"Issue Date"  </w:instrTex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>Status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"Status"  </w:instrText>
    </w:r>
    <w:r w:rsidRPr="000F6D78">
      <w:rPr>
        <w:rStyle w:val="STDDocNoSpellChar"/>
      </w:rPr>
      <w:fldChar w:fldCharType="separate"/>
    </w:r>
    <w:r w:rsidR="00EC539C">
      <w:rPr>
        <w:rStyle w:val="STDDocNoSpellChar"/>
      </w:rPr>
      <w:t>Draft</w:t>
    </w:r>
    <w:r w:rsidRPr="000F6D78">
      <w:rPr>
        <w:rStyle w:val="STDDocNoSpellChar"/>
      </w:rPr>
      <w:fldChar w:fldCharType="end"/>
    </w:r>
  </w:p>
  <w:p w:rsidR="00046E15" w:rsidRPr="007F20C0" w:rsidRDefault="00046E15" w:rsidP="00AE0558">
    <w:pPr>
      <w:pStyle w:val="STDDOCDataLabel"/>
      <w:tabs>
        <w:tab w:val="clear" w:pos="3960"/>
        <w:tab w:val="clear" w:pos="4860"/>
        <w:tab w:val="clear" w:pos="6840"/>
        <w:tab w:val="left" w:pos="1620"/>
      </w:tabs>
      <w:rPr>
        <w:rStyle w:val="STDDOCDataChar"/>
        <w:b w:val="0"/>
      </w:rPr>
    </w:pPr>
    <w:r>
      <w:t xml:space="preserve">Document Type   </w:t>
    </w:r>
    <w:r>
      <w:tab/>
    </w:r>
    <w:r w:rsidRPr="000F6D78">
      <w:rPr>
        <w:rStyle w:val="STDDocNoSpellChar"/>
      </w:rPr>
      <w:fldChar w:fldCharType="begin"/>
    </w:r>
    <w:r w:rsidRPr="000F6D78">
      <w:rPr>
        <w:rStyle w:val="STDDocNoSpellChar"/>
      </w:rPr>
      <w:instrText xml:space="preserve"> DOCPROPERTY  "Document Type"  </w:instrText>
    </w:r>
    <w:r w:rsidRPr="000F6D78">
      <w:rPr>
        <w:rStyle w:val="STDDocNoSpellChar"/>
      </w:rPr>
      <w:fldChar w:fldCharType="separate"/>
    </w:r>
    <w:r w:rsidR="00EC539C">
      <w:rPr>
        <w:rStyle w:val="STDDocNoSpellChar"/>
      </w:rPr>
      <w:t>TN</w:t>
    </w:r>
    <w:r w:rsidRPr="000F6D78">
      <w:rPr>
        <w:rStyle w:val="STDDocNoSpellChar"/>
      </w:rPr>
      <w:fldChar w:fldCharType="end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616"/>
      <w:gridCol w:w="8142"/>
    </w:tblGrid>
    <w:tr w:rsidR="00046E15" w:rsidRPr="00FC70E3" w:rsidTr="00DE0B61">
      <w:trPr>
        <w:trHeight w:val="660"/>
      </w:trPr>
      <w:tc>
        <w:tcPr>
          <w:tcW w:w="1616" w:type="dxa"/>
        </w:tcPr>
        <w:p w:rsidR="00046E15" w:rsidRPr="00B60F72" w:rsidRDefault="00046E15" w:rsidP="00B60F72">
          <w:pPr>
            <w:pStyle w:val="STDDOCDataLabel"/>
            <w:tabs>
              <w:tab w:val="clear" w:pos="3960"/>
              <w:tab w:val="clear" w:pos="4860"/>
              <w:tab w:val="clear" w:pos="6840"/>
              <w:tab w:val="left" w:pos="1620"/>
            </w:tabs>
            <w:rPr>
              <w:b w:val="0"/>
              <w:szCs w:val="24"/>
              <w:lang w:val="en-US" w:eastAsia="en-US"/>
            </w:rPr>
          </w:pPr>
          <w:r>
            <w:t>Distribution</w:t>
          </w:r>
          <w:r>
            <w:tab/>
          </w:r>
        </w:p>
      </w:tc>
      <w:tc>
        <w:tcPr>
          <w:tcW w:w="8142" w:type="dxa"/>
        </w:tcPr>
        <w:p w:rsidR="00046E15" w:rsidRPr="00572411" w:rsidRDefault="00046E15" w:rsidP="00352AAB">
          <w:pPr>
            <w:pStyle w:val="STDDOCDataLabel"/>
          </w:pPr>
          <w:r w:rsidRPr="00B60F72">
            <w:fldChar w:fldCharType="begin"/>
          </w:r>
          <w:r w:rsidRPr="00B60F72">
            <w:instrText xml:space="preserve"> DOCPROPERTY  "Distribution"  </w:instrText>
          </w:r>
          <w:r w:rsidRPr="00B60F72">
            <w:fldChar w:fldCharType="end"/>
          </w:r>
        </w:p>
      </w:tc>
    </w:tr>
  </w:tbl>
  <w:p w:rsidR="00046E15" w:rsidRPr="009B2DA1" w:rsidRDefault="00046E15" w:rsidP="00EF2A85">
    <w:pPr>
      <w:pStyle w:val="ESA-Signature"/>
    </w:pPr>
    <w:r>
      <w:rPr>
        <w:lang w:eastAsia="zh-CN"/>
      </w:rPr>
      <w:drawing>
        <wp:anchor distT="0" distB="0" distL="114300" distR="114300" simplePos="0" relativeHeight="251657728" behindDoc="1" locked="1" layoutInCell="1" allowOverlap="1" wp14:anchorId="19D155C1" wp14:editId="0ED379EC">
          <wp:simplePos x="0" y="0"/>
          <wp:positionH relativeFrom="margin">
            <wp:posOffset>4805045</wp:posOffset>
          </wp:positionH>
          <wp:positionV relativeFrom="line">
            <wp:posOffset>-111125</wp:posOffset>
          </wp:positionV>
          <wp:extent cx="1333500" cy="209550"/>
          <wp:effectExtent l="0" t="0" r="12700" b="0"/>
          <wp:wrapSquare wrapText="bothSides"/>
          <wp:docPr id="37" name="Picture 37" descr="label_signature_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FC70E3" w:rsidRDefault="00046E15" w:rsidP="00854CB7">
    <w:pPr>
      <w:pStyle w:val="ESA-Signature"/>
      <w:rPr>
        <w:rStyle w:val="PageNumber"/>
        <w:szCs w:val="16"/>
        <w:lang w:val="fr-FR"/>
      </w:rPr>
    </w:pPr>
  </w:p>
  <w:p w:rsidR="00046E15" w:rsidRPr="00B951DB" w:rsidRDefault="00046E15" w:rsidP="000A09CB">
    <w:pPr>
      <w:rPr>
        <w:rStyle w:val="PageNumber"/>
        <w:szCs w:val="16"/>
      </w:rPr>
    </w:pPr>
    <w:r w:rsidRPr="00B951DB">
      <w:rPr>
        <w:rStyle w:val="PageNumber"/>
        <w:szCs w:val="16"/>
      </w:rPr>
      <w:t xml:space="preserve">Page 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PAGE  </w:instrText>
    </w:r>
    <w:r w:rsidRPr="00384F26">
      <w:rPr>
        <w:rStyle w:val="PageNumber"/>
        <w:szCs w:val="16"/>
      </w:rPr>
      <w:fldChar w:fldCharType="separate"/>
    </w:r>
    <w:r w:rsidR="003D60E9">
      <w:rPr>
        <w:rStyle w:val="PageNumber"/>
        <w:noProof/>
        <w:szCs w:val="16"/>
      </w:rPr>
      <w:t>4</w:t>
    </w:r>
    <w:r w:rsidRPr="00384F26">
      <w:rPr>
        <w:rStyle w:val="PageNumber"/>
        <w:szCs w:val="16"/>
      </w:rPr>
      <w:fldChar w:fldCharType="end"/>
    </w:r>
    <w:r w:rsidRPr="00B951DB">
      <w:rPr>
        <w:rStyle w:val="PageNumber"/>
        <w:szCs w:val="16"/>
      </w:rPr>
      <w:t>/</w:t>
    </w:r>
    <w:r w:rsidRPr="00384F26"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NUMPAGES </w:instrText>
    </w:r>
    <w:r w:rsidRPr="00384F26">
      <w:rPr>
        <w:rStyle w:val="PageNumber"/>
        <w:szCs w:val="16"/>
      </w:rPr>
      <w:fldChar w:fldCharType="separate"/>
    </w:r>
    <w:r w:rsidR="003D60E9">
      <w:rPr>
        <w:rStyle w:val="PageNumber"/>
        <w:noProof/>
        <w:szCs w:val="16"/>
      </w:rPr>
      <w:t>7</w:t>
    </w:r>
    <w:r w:rsidRPr="00384F26">
      <w:rPr>
        <w:rStyle w:val="PageNumber"/>
        <w:szCs w:val="16"/>
      </w:rPr>
      <w:fldChar w:fldCharType="end"/>
    </w:r>
  </w:p>
  <w:p w:rsidR="00046E15" w:rsidRPr="00B951DB" w:rsidRDefault="00046E15" w:rsidP="000A09CB">
    <w:pPr>
      <w:rPr>
        <w:rStyle w:val="PageNumber"/>
        <w:szCs w:val="16"/>
      </w:rPr>
    </w:pPr>
    <w:r>
      <w:rPr>
        <w:rStyle w:val="PageNumber"/>
        <w:szCs w:val="16"/>
      </w:rPr>
      <w:fldChar w:fldCharType="begin"/>
    </w:r>
    <w:r w:rsidRPr="00B951DB">
      <w:rPr>
        <w:rStyle w:val="PageNumber"/>
        <w:szCs w:val="16"/>
      </w:rPr>
      <w:instrText xml:space="preserve"> DOCPROPERTY  Title  \* MERGEFORMAT </w:instrText>
    </w:r>
    <w:r>
      <w:rPr>
        <w:rStyle w:val="PageNumber"/>
        <w:szCs w:val="16"/>
      </w:rPr>
      <w:fldChar w:fldCharType="separate"/>
    </w:r>
    <w:r w:rsidR="00EC539C">
      <w:rPr>
        <w:rStyle w:val="PageNumber"/>
        <w:szCs w:val="16"/>
      </w:rPr>
      <w:t>NMF Mission: OPS-SAT (SDD)</w:t>
    </w:r>
    <w:r>
      <w:rPr>
        <w:rStyle w:val="PageNumber"/>
        <w:szCs w:val="16"/>
      </w:rPr>
      <w:fldChar w:fldCharType="end"/>
    </w:r>
  </w:p>
  <w:p w:rsidR="00046E15" w:rsidRPr="00B951DB" w:rsidRDefault="00046E15" w:rsidP="00E128B4">
    <w:pPr>
      <w:pStyle w:val="ESAFooterTextSDNospell"/>
    </w:pPr>
    <w:r w:rsidRPr="00E128B4">
      <w:t xml:space="preserve">Date </w:t>
    </w:r>
    <w:r>
      <w:fldChar w:fldCharType="begin"/>
    </w:r>
    <w:r>
      <w:instrText xml:space="preserve"> DOCPROPERTY  "Issue Date"  \* MERGEFORMAT </w:instrText>
    </w:r>
    <w:r>
      <w:fldChar w:fldCharType="end"/>
    </w:r>
    <w:r w:rsidRPr="00E128B4">
      <w:t xml:space="preserve">  Issue </w:t>
    </w:r>
    <w:r>
      <w:fldChar w:fldCharType="begin"/>
    </w:r>
    <w:r>
      <w:instrText xml:space="preserve"> DOCPROPERTY  Issue  \* MERGEFORMAT </w:instrText>
    </w:r>
    <w:r>
      <w:fldChar w:fldCharType="end"/>
    </w:r>
    <w:r w:rsidRPr="00E128B4">
      <w:t xml:space="preserve">  Rev </w:t>
    </w:r>
    <w:r>
      <w:fldChar w:fldCharType="begin"/>
    </w:r>
    <w:r>
      <w:instrText xml:space="preserve"> DOCPROPERTY  Revision  \* MERGEFORMAT </w:instrText>
    </w:r>
    <w:r>
      <w:fldChar w:fldCharType="end"/>
    </w:r>
    <w:r>
      <w:rPr>
        <w:b/>
        <w:color w:val="8B8D8E"/>
        <w:szCs w:val="18"/>
        <w:lang w:eastAsia="zh-CN"/>
      </w:rPr>
      <w:drawing>
        <wp:anchor distT="0" distB="0" distL="114300" distR="114300" simplePos="0" relativeHeight="251658752" behindDoc="1" locked="1" layoutInCell="1" allowOverlap="1" wp14:anchorId="6A000CA2" wp14:editId="1EF193EC">
          <wp:simplePos x="0" y="0"/>
          <wp:positionH relativeFrom="margin">
            <wp:align>right</wp:align>
          </wp:positionH>
          <wp:positionV relativeFrom="line">
            <wp:posOffset>-69215</wp:posOffset>
          </wp:positionV>
          <wp:extent cx="1333500" cy="209550"/>
          <wp:effectExtent l="0" t="0" r="12700" b="0"/>
          <wp:wrapSquare wrapText="bothSides"/>
          <wp:docPr id="86" name="Picture 86" descr="label_signature_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319" w:rsidRDefault="00CF1319">
      <w:r>
        <w:separator/>
      </w:r>
    </w:p>
    <w:p w:rsidR="00CF1319" w:rsidRDefault="00CF1319"/>
  </w:footnote>
  <w:footnote w:type="continuationSeparator" w:id="0">
    <w:p w:rsidR="00CF1319" w:rsidRDefault="00CF1319">
      <w:r>
        <w:continuationSeparator/>
      </w:r>
    </w:p>
    <w:p w:rsidR="00CF1319" w:rsidRDefault="00CF13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Default="00046E15" w:rsidP="004E59F3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539C">
      <w:rPr>
        <w:rStyle w:val="PageNumber"/>
        <w:noProof/>
      </w:rPr>
      <w:t>24</w:t>
    </w:r>
    <w:r>
      <w:rPr>
        <w:rStyle w:val="PageNumber"/>
      </w:rPr>
      <w:fldChar w:fldCharType="end"/>
    </w:r>
  </w:p>
  <w:p w:rsidR="00046E15" w:rsidRDefault="00046E15" w:rsidP="004E59F3">
    <w:pPr>
      <w:ind w:right="360" w:firstLine="360"/>
    </w:pPr>
  </w:p>
  <w:p w:rsidR="00046E15" w:rsidRDefault="00046E1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0E39EB" w:rsidRDefault="00CF1319" w:rsidP="00E33253">
    <w:pPr>
      <w:pStyle w:val="ESA-Classification"/>
      <w:framePr w:wrap="auto" w:vAnchor="text" w:hAnchor="page" w:x="1135" w:y="184"/>
    </w:pPr>
    <w:r>
      <w:fldChar w:fldCharType="begin"/>
    </w:r>
    <w:r>
      <w:instrText xml:space="preserve"> DOCPROPERTY  Classification  \* MERGEFORMAT </w:instrText>
    </w:r>
    <w:r>
      <w:fldChar w:fldCharType="separate"/>
    </w:r>
    <w:r w:rsidR="00EC539C">
      <w:t>ESA UNCLASSIFIED – For Official Use</w:t>
    </w:r>
    <w:r>
      <w:fldChar w:fldCharType="end"/>
    </w:r>
  </w:p>
  <w:p w:rsidR="00046E15" w:rsidRDefault="00046E15" w:rsidP="00FA7DD4">
    <w:pPr>
      <w:pStyle w:val="ESA-Logo2"/>
    </w:pPr>
    <w:r>
      <w:rPr>
        <w:noProof/>
        <w:lang w:eastAsia="zh-CN"/>
      </w:rPr>
      <w:drawing>
        <wp:inline distT="0" distB="0" distL="0" distR="0" wp14:anchorId="444F4AB4" wp14:editId="30F1A8CB">
          <wp:extent cx="1333500" cy="495300"/>
          <wp:effectExtent l="0" t="0" r="12700" b="12700"/>
          <wp:docPr id="254" name="Picture 254" descr="esa-logo_JPG_RGB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BA7A59" w:rsidRDefault="00CF1319" w:rsidP="00EF39F2">
    <w:pPr>
      <w:pStyle w:val="ESA-Classification"/>
      <w:framePr w:wrap="auto" w:vAnchor="text" w:hAnchor="page" w:x="1135" w:y="184"/>
    </w:pPr>
    <w:r>
      <w:fldChar w:fldCharType="begin"/>
    </w:r>
    <w:r>
      <w:instrText xml:space="preserve"> DOCPROPERTY  Classification  \* MERGEFORMAT </w:instrText>
    </w:r>
    <w:r>
      <w:fldChar w:fldCharType="separate"/>
    </w:r>
    <w:r w:rsidR="00EC539C">
      <w:t>ESA UNCLASSIFIED – For Official Use</w:t>
    </w:r>
    <w:r>
      <w:fldChar w:fldCharType="end"/>
    </w:r>
  </w:p>
  <w:p w:rsidR="00046E15" w:rsidRPr="00AF0335" w:rsidRDefault="00046E15" w:rsidP="002B065D">
    <w:pPr>
      <w:pStyle w:val="ESA-Logo"/>
    </w:pPr>
    <w:r>
      <w:rPr>
        <w:noProof/>
        <w:lang w:eastAsia="zh-CN"/>
      </w:rPr>
      <w:drawing>
        <wp:inline distT="0" distB="0" distL="0" distR="0" wp14:anchorId="7C13EA5B" wp14:editId="23128DA9">
          <wp:extent cx="1333500" cy="495300"/>
          <wp:effectExtent l="0" t="0" r="12700" b="12700"/>
          <wp:docPr id="36" name="Picture 36" descr="esa-logo_JPG_RGB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15" w:rsidRPr="00BA7A59" w:rsidRDefault="00CF1319" w:rsidP="00EF39F2">
    <w:pPr>
      <w:pStyle w:val="ESA-Classification"/>
      <w:framePr w:wrap="auto" w:vAnchor="text" w:hAnchor="page" w:x="1135" w:y="184"/>
    </w:pPr>
    <w:r>
      <w:fldChar w:fldCharType="begin"/>
    </w:r>
    <w:r>
      <w:instrText xml:space="preserve"> DOCPROPERTY  Classification  \* MERGEFORMAT </w:instrText>
    </w:r>
    <w:r>
      <w:fldChar w:fldCharType="separate"/>
    </w:r>
    <w:r w:rsidR="00EC539C">
      <w:t>ESA UNCLASSIFIED – For Official Use</w:t>
    </w:r>
    <w:r>
      <w:fldChar w:fldCharType="end"/>
    </w:r>
  </w:p>
  <w:p w:rsidR="00046E15" w:rsidRPr="00AF0335" w:rsidRDefault="00046E15" w:rsidP="00FA0554">
    <w:pPr>
      <w:pStyle w:val="ESA-Logo"/>
      <w:spacing w:after="360"/>
    </w:pPr>
    <w:r>
      <w:rPr>
        <w:noProof/>
        <w:lang w:eastAsia="zh-CN"/>
      </w:rPr>
      <w:drawing>
        <wp:inline distT="0" distB="0" distL="0" distR="0" wp14:anchorId="20A0DC18" wp14:editId="5628599D">
          <wp:extent cx="1333500" cy="495300"/>
          <wp:effectExtent l="0" t="0" r="12700" b="12700"/>
          <wp:docPr id="7" name="Picture 7" descr="esa-logo_JPG_RGB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CA7E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49E025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C062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8E8B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DEBC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5EE13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8AB3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043E5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90E2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B657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A2A06"/>
    <w:multiLevelType w:val="hybridMultilevel"/>
    <w:tmpl w:val="A7D89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BD65CD"/>
    <w:multiLevelType w:val="hybridMultilevel"/>
    <w:tmpl w:val="85C8E4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79A1E6C"/>
    <w:multiLevelType w:val="hybridMultilevel"/>
    <w:tmpl w:val="F8068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B2B2A"/>
    <w:multiLevelType w:val="hybridMultilevel"/>
    <w:tmpl w:val="5614B4DC"/>
    <w:lvl w:ilvl="0" w:tplc="8AE4CEC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30A30925"/>
    <w:multiLevelType w:val="hybridMultilevel"/>
    <w:tmpl w:val="D5AC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6C3C13"/>
    <w:multiLevelType w:val="multilevel"/>
    <w:tmpl w:val="8B0E191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6">
    <w:nsid w:val="341C4F19"/>
    <w:multiLevelType w:val="hybridMultilevel"/>
    <w:tmpl w:val="907A1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575A1"/>
    <w:multiLevelType w:val="hybridMultilevel"/>
    <w:tmpl w:val="E668B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42734"/>
    <w:multiLevelType w:val="hybridMultilevel"/>
    <w:tmpl w:val="79FE8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03672"/>
    <w:multiLevelType w:val="hybridMultilevel"/>
    <w:tmpl w:val="EAF2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C0E8B"/>
    <w:multiLevelType w:val="multilevel"/>
    <w:tmpl w:val="3ABA76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Appendix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9190B36"/>
    <w:multiLevelType w:val="hybridMultilevel"/>
    <w:tmpl w:val="9BD6F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12B96"/>
    <w:multiLevelType w:val="hybridMultilevel"/>
    <w:tmpl w:val="43DEF64C"/>
    <w:lvl w:ilvl="0" w:tplc="6BB8C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BC0B2D"/>
    <w:multiLevelType w:val="hybridMultilevel"/>
    <w:tmpl w:val="C6DA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17553"/>
    <w:multiLevelType w:val="hybridMultilevel"/>
    <w:tmpl w:val="A2F418E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>
    <w:nsid w:val="5D960533"/>
    <w:multiLevelType w:val="hybridMultilevel"/>
    <w:tmpl w:val="36FE2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AEB"/>
    <w:multiLevelType w:val="hybridMultilevel"/>
    <w:tmpl w:val="4FD2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916E6"/>
    <w:multiLevelType w:val="hybridMultilevel"/>
    <w:tmpl w:val="6EE6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F63D5"/>
    <w:multiLevelType w:val="hybridMultilevel"/>
    <w:tmpl w:val="43B00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50246C"/>
    <w:multiLevelType w:val="hybridMultilevel"/>
    <w:tmpl w:val="054A5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abstractNum w:abstractNumId="31">
    <w:nsid w:val="7E1F4800"/>
    <w:multiLevelType w:val="hybridMultilevel"/>
    <w:tmpl w:val="FDC035AC"/>
    <w:lvl w:ilvl="0" w:tplc="8A22D794">
      <w:start w:val="1"/>
      <w:numFmt w:val="decimal"/>
      <w:pStyle w:val="STDDOCHeaderChap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D6347A"/>
    <w:multiLevelType w:val="hybridMultilevel"/>
    <w:tmpl w:val="C694B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20"/>
  </w:num>
  <w:num w:numId="5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7"/>
  </w:num>
  <w:num w:numId="8">
    <w:abstractNumId w:val="23"/>
  </w:num>
  <w:num w:numId="9">
    <w:abstractNumId w:val="32"/>
  </w:num>
  <w:num w:numId="10">
    <w:abstractNumId w:val="28"/>
  </w:num>
  <w:num w:numId="11">
    <w:abstractNumId w:val="12"/>
  </w:num>
  <w:num w:numId="12">
    <w:abstractNumId w:val="16"/>
  </w:num>
  <w:num w:numId="13">
    <w:abstractNumId w:val="26"/>
  </w:num>
  <w:num w:numId="14">
    <w:abstractNumId w:val="13"/>
  </w:num>
  <w:num w:numId="15">
    <w:abstractNumId w:val="24"/>
  </w:num>
  <w:num w:numId="16">
    <w:abstractNumId w:val="9"/>
  </w:num>
  <w:num w:numId="17">
    <w:abstractNumId w:val="18"/>
  </w:num>
  <w:num w:numId="18">
    <w:abstractNumId w:val="17"/>
  </w:num>
  <w:num w:numId="19">
    <w:abstractNumId w:val="29"/>
  </w:num>
  <w:num w:numId="20">
    <w:abstractNumId w:val="21"/>
  </w:num>
  <w:num w:numId="21">
    <w:abstractNumId w:val="25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11"/>
  </w:num>
  <w:num w:numId="33">
    <w:abstractNumId w:val="19"/>
  </w:num>
  <w:num w:numId="34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proofState w:spelling="clean"/>
  <w:attachedTemplate r:id="rId1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ersion" w:val="2008"/>
  </w:docVars>
  <w:rsids>
    <w:rsidRoot w:val="008555FE"/>
    <w:rsid w:val="0000015A"/>
    <w:rsid w:val="00000742"/>
    <w:rsid w:val="000032DD"/>
    <w:rsid w:val="000069DD"/>
    <w:rsid w:val="00007391"/>
    <w:rsid w:val="00010883"/>
    <w:rsid w:val="00010A6C"/>
    <w:rsid w:val="00012319"/>
    <w:rsid w:val="0001286A"/>
    <w:rsid w:val="00013DEA"/>
    <w:rsid w:val="00014161"/>
    <w:rsid w:val="00014178"/>
    <w:rsid w:val="00014A7C"/>
    <w:rsid w:val="0001535E"/>
    <w:rsid w:val="000167A5"/>
    <w:rsid w:val="00016C65"/>
    <w:rsid w:val="0001741A"/>
    <w:rsid w:val="000209AE"/>
    <w:rsid w:val="000239BC"/>
    <w:rsid w:val="00023EB8"/>
    <w:rsid w:val="000240FE"/>
    <w:rsid w:val="0002515F"/>
    <w:rsid w:val="00026E29"/>
    <w:rsid w:val="0002733F"/>
    <w:rsid w:val="00027C1D"/>
    <w:rsid w:val="00031DAF"/>
    <w:rsid w:val="0003370A"/>
    <w:rsid w:val="00034FA1"/>
    <w:rsid w:val="0004240F"/>
    <w:rsid w:val="000465A6"/>
    <w:rsid w:val="000468A2"/>
    <w:rsid w:val="00046D18"/>
    <w:rsid w:val="00046E15"/>
    <w:rsid w:val="00047BA4"/>
    <w:rsid w:val="000503B9"/>
    <w:rsid w:val="0005160D"/>
    <w:rsid w:val="00051912"/>
    <w:rsid w:val="00053EBE"/>
    <w:rsid w:val="000543F4"/>
    <w:rsid w:val="00056380"/>
    <w:rsid w:val="00056DAA"/>
    <w:rsid w:val="0006060B"/>
    <w:rsid w:val="000613AE"/>
    <w:rsid w:val="000632D3"/>
    <w:rsid w:val="0006384B"/>
    <w:rsid w:val="00064ED7"/>
    <w:rsid w:val="000660A1"/>
    <w:rsid w:val="00070DA4"/>
    <w:rsid w:val="000725C6"/>
    <w:rsid w:val="00072C48"/>
    <w:rsid w:val="0007347E"/>
    <w:rsid w:val="00075DEF"/>
    <w:rsid w:val="00080503"/>
    <w:rsid w:val="0008409E"/>
    <w:rsid w:val="00084A7C"/>
    <w:rsid w:val="00084DF6"/>
    <w:rsid w:val="00085B27"/>
    <w:rsid w:val="00087672"/>
    <w:rsid w:val="000877D5"/>
    <w:rsid w:val="000939A1"/>
    <w:rsid w:val="00093DAA"/>
    <w:rsid w:val="00094F95"/>
    <w:rsid w:val="000960DF"/>
    <w:rsid w:val="000979FE"/>
    <w:rsid w:val="000A09CB"/>
    <w:rsid w:val="000A1584"/>
    <w:rsid w:val="000A16A8"/>
    <w:rsid w:val="000A1896"/>
    <w:rsid w:val="000A27E9"/>
    <w:rsid w:val="000A2FC0"/>
    <w:rsid w:val="000A34DD"/>
    <w:rsid w:val="000A58EA"/>
    <w:rsid w:val="000A629A"/>
    <w:rsid w:val="000B3211"/>
    <w:rsid w:val="000B3603"/>
    <w:rsid w:val="000B5B6F"/>
    <w:rsid w:val="000B6E72"/>
    <w:rsid w:val="000C0895"/>
    <w:rsid w:val="000C0B83"/>
    <w:rsid w:val="000C1D07"/>
    <w:rsid w:val="000C548C"/>
    <w:rsid w:val="000C55C8"/>
    <w:rsid w:val="000C6064"/>
    <w:rsid w:val="000C78D6"/>
    <w:rsid w:val="000C7CA7"/>
    <w:rsid w:val="000D14CB"/>
    <w:rsid w:val="000D2C80"/>
    <w:rsid w:val="000D2E27"/>
    <w:rsid w:val="000D3FCC"/>
    <w:rsid w:val="000D42DB"/>
    <w:rsid w:val="000D6BC0"/>
    <w:rsid w:val="000D7205"/>
    <w:rsid w:val="000E163C"/>
    <w:rsid w:val="000E1C28"/>
    <w:rsid w:val="000E2B3D"/>
    <w:rsid w:val="000E39EB"/>
    <w:rsid w:val="000E489A"/>
    <w:rsid w:val="000E5022"/>
    <w:rsid w:val="000E507C"/>
    <w:rsid w:val="000E541E"/>
    <w:rsid w:val="000E68DC"/>
    <w:rsid w:val="000E6E8A"/>
    <w:rsid w:val="000E6FBB"/>
    <w:rsid w:val="000F0AA3"/>
    <w:rsid w:val="000F33DA"/>
    <w:rsid w:val="000F3F24"/>
    <w:rsid w:val="000F508A"/>
    <w:rsid w:val="000F577D"/>
    <w:rsid w:val="000F68A2"/>
    <w:rsid w:val="000F6D78"/>
    <w:rsid w:val="000F7F16"/>
    <w:rsid w:val="001006DD"/>
    <w:rsid w:val="00100DB2"/>
    <w:rsid w:val="00101D46"/>
    <w:rsid w:val="00102813"/>
    <w:rsid w:val="00103E06"/>
    <w:rsid w:val="00105BE2"/>
    <w:rsid w:val="00105E51"/>
    <w:rsid w:val="00106E8A"/>
    <w:rsid w:val="00107A75"/>
    <w:rsid w:val="00107E16"/>
    <w:rsid w:val="0011191B"/>
    <w:rsid w:val="00113808"/>
    <w:rsid w:val="00113A63"/>
    <w:rsid w:val="00116B02"/>
    <w:rsid w:val="00120E04"/>
    <w:rsid w:val="001211FF"/>
    <w:rsid w:val="00123428"/>
    <w:rsid w:val="00123DBE"/>
    <w:rsid w:val="001279D5"/>
    <w:rsid w:val="00130C89"/>
    <w:rsid w:val="001318BA"/>
    <w:rsid w:val="00131BC0"/>
    <w:rsid w:val="00132D43"/>
    <w:rsid w:val="00132F0C"/>
    <w:rsid w:val="0013374A"/>
    <w:rsid w:val="00135FC3"/>
    <w:rsid w:val="00137638"/>
    <w:rsid w:val="00140439"/>
    <w:rsid w:val="001404C6"/>
    <w:rsid w:val="0014084E"/>
    <w:rsid w:val="00140B2C"/>
    <w:rsid w:val="00141215"/>
    <w:rsid w:val="00142E73"/>
    <w:rsid w:val="001430A4"/>
    <w:rsid w:val="00143494"/>
    <w:rsid w:val="00144916"/>
    <w:rsid w:val="00146F68"/>
    <w:rsid w:val="0014719F"/>
    <w:rsid w:val="001503B3"/>
    <w:rsid w:val="00150DFC"/>
    <w:rsid w:val="00152484"/>
    <w:rsid w:val="00155817"/>
    <w:rsid w:val="0015668D"/>
    <w:rsid w:val="0016395F"/>
    <w:rsid w:val="001646DA"/>
    <w:rsid w:val="00164E19"/>
    <w:rsid w:val="00165145"/>
    <w:rsid w:val="00165356"/>
    <w:rsid w:val="0017006D"/>
    <w:rsid w:val="00170F67"/>
    <w:rsid w:val="00171F67"/>
    <w:rsid w:val="0017217C"/>
    <w:rsid w:val="001749E0"/>
    <w:rsid w:val="00176D69"/>
    <w:rsid w:val="0018034F"/>
    <w:rsid w:val="001820F8"/>
    <w:rsid w:val="001843D2"/>
    <w:rsid w:val="00185DA9"/>
    <w:rsid w:val="00185E47"/>
    <w:rsid w:val="00185E5C"/>
    <w:rsid w:val="00186E2D"/>
    <w:rsid w:val="00187059"/>
    <w:rsid w:val="0019026F"/>
    <w:rsid w:val="001923E5"/>
    <w:rsid w:val="0019255A"/>
    <w:rsid w:val="00192572"/>
    <w:rsid w:val="00192686"/>
    <w:rsid w:val="00192C25"/>
    <w:rsid w:val="001941F2"/>
    <w:rsid w:val="00194B99"/>
    <w:rsid w:val="00197B2C"/>
    <w:rsid w:val="001A236A"/>
    <w:rsid w:val="001A2ED4"/>
    <w:rsid w:val="001A397A"/>
    <w:rsid w:val="001A47BE"/>
    <w:rsid w:val="001A642C"/>
    <w:rsid w:val="001A6840"/>
    <w:rsid w:val="001B04F0"/>
    <w:rsid w:val="001B155B"/>
    <w:rsid w:val="001B198D"/>
    <w:rsid w:val="001B2829"/>
    <w:rsid w:val="001B2E6E"/>
    <w:rsid w:val="001B321A"/>
    <w:rsid w:val="001B3B86"/>
    <w:rsid w:val="001B446D"/>
    <w:rsid w:val="001B4E1E"/>
    <w:rsid w:val="001B7EE2"/>
    <w:rsid w:val="001C1E9B"/>
    <w:rsid w:val="001C28F0"/>
    <w:rsid w:val="001C5766"/>
    <w:rsid w:val="001C7E8D"/>
    <w:rsid w:val="001D0420"/>
    <w:rsid w:val="001D0566"/>
    <w:rsid w:val="001D2808"/>
    <w:rsid w:val="001D574C"/>
    <w:rsid w:val="001D7310"/>
    <w:rsid w:val="001E107E"/>
    <w:rsid w:val="001E1B29"/>
    <w:rsid w:val="001E2EF3"/>
    <w:rsid w:val="001E6520"/>
    <w:rsid w:val="001E756F"/>
    <w:rsid w:val="001F066B"/>
    <w:rsid w:val="001F0BB2"/>
    <w:rsid w:val="001F0C57"/>
    <w:rsid w:val="001F27B8"/>
    <w:rsid w:val="001F2C68"/>
    <w:rsid w:val="001F59B0"/>
    <w:rsid w:val="001F756E"/>
    <w:rsid w:val="001F7EEF"/>
    <w:rsid w:val="00204324"/>
    <w:rsid w:val="00205EF8"/>
    <w:rsid w:val="002075FD"/>
    <w:rsid w:val="002121A3"/>
    <w:rsid w:val="0021411B"/>
    <w:rsid w:val="00214469"/>
    <w:rsid w:val="0021446E"/>
    <w:rsid w:val="00214724"/>
    <w:rsid w:val="002149B7"/>
    <w:rsid w:val="00215DBC"/>
    <w:rsid w:val="002161D2"/>
    <w:rsid w:val="0021731D"/>
    <w:rsid w:val="00217721"/>
    <w:rsid w:val="00217B03"/>
    <w:rsid w:val="00220DAA"/>
    <w:rsid w:val="00221FEA"/>
    <w:rsid w:val="00223B7A"/>
    <w:rsid w:val="00226C36"/>
    <w:rsid w:val="00230E83"/>
    <w:rsid w:val="00230FCB"/>
    <w:rsid w:val="00231060"/>
    <w:rsid w:val="00231A38"/>
    <w:rsid w:val="00231C5E"/>
    <w:rsid w:val="00231E42"/>
    <w:rsid w:val="0023476D"/>
    <w:rsid w:val="0023720B"/>
    <w:rsid w:val="00237217"/>
    <w:rsid w:val="002376A1"/>
    <w:rsid w:val="002419EC"/>
    <w:rsid w:val="00241A2C"/>
    <w:rsid w:val="00243BC6"/>
    <w:rsid w:val="00244017"/>
    <w:rsid w:val="00244057"/>
    <w:rsid w:val="00244593"/>
    <w:rsid w:val="00244C87"/>
    <w:rsid w:val="002452D2"/>
    <w:rsid w:val="002468CE"/>
    <w:rsid w:val="00255224"/>
    <w:rsid w:val="00260A6A"/>
    <w:rsid w:val="00261E80"/>
    <w:rsid w:val="00265310"/>
    <w:rsid w:val="00265926"/>
    <w:rsid w:val="002662F9"/>
    <w:rsid w:val="00270497"/>
    <w:rsid w:val="00271535"/>
    <w:rsid w:val="00273FCE"/>
    <w:rsid w:val="00274351"/>
    <w:rsid w:val="002744A3"/>
    <w:rsid w:val="00274854"/>
    <w:rsid w:val="00276C01"/>
    <w:rsid w:val="00276F6F"/>
    <w:rsid w:val="002773ED"/>
    <w:rsid w:val="002778EE"/>
    <w:rsid w:val="00281E2E"/>
    <w:rsid w:val="002841C0"/>
    <w:rsid w:val="00284E77"/>
    <w:rsid w:val="002852B1"/>
    <w:rsid w:val="0028613E"/>
    <w:rsid w:val="0028794C"/>
    <w:rsid w:val="0029092E"/>
    <w:rsid w:val="00290FC5"/>
    <w:rsid w:val="00291881"/>
    <w:rsid w:val="002949B6"/>
    <w:rsid w:val="0029734A"/>
    <w:rsid w:val="00297F74"/>
    <w:rsid w:val="002A3B49"/>
    <w:rsid w:val="002A456D"/>
    <w:rsid w:val="002A5C97"/>
    <w:rsid w:val="002A5F62"/>
    <w:rsid w:val="002A70F8"/>
    <w:rsid w:val="002A7827"/>
    <w:rsid w:val="002B065D"/>
    <w:rsid w:val="002B2817"/>
    <w:rsid w:val="002B59E5"/>
    <w:rsid w:val="002C054A"/>
    <w:rsid w:val="002C3142"/>
    <w:rsid w:val="002C4421"/>
    <w:rsid w:val="002C5A66"/>
    <w:rsid w:val="002D202E"/>
    <w:rsid w:val="002D2F97"/>
    <w:rsid w:val="002D44CE"/>
    <w:rsid w:val="002D44DE"/>
    <w:rsid w:val="002D5F71"/>
    <w:rsid w:val="002D6125"/>
    <w:rsid w:val="002D6533"/>
    <w:rsid w:val="002D737B"/>
    <w:rsid w:val="002E1F6B"/>
    <w:rsid w:val="002E217A"/>
    <w:rsid w:val="002E21FD"/>
    <w:rsid w:val="002E25C8"/>
    <w:rsid w:val="002E3666"/>
    <w:rsid w:val="002E45AD"/>
    <w:rsid w:val="002E467C"/>
    <w:rsid w:val="002E4872"/>
    <w:rsid w:val="002E5EAC"/>
    <w:rsid w:val="002F2247"/>
    <w:rsid w:val="002F5840"/>
    <w:rsid w:val="002F596E"/>
    <w:rsid w:val="00301D8C"/>
    <w:rsid w:val="00303217"/>
    <w:rsid w:val="00303351"/>
    <w:rsid w:val="003045E3"/>
    <w:rsid w:val="00305394"/>
    <w:rsid w:val="0030556E"/>
    <w:rsid w:val="00306AAF"/>
    <w:rsid w:val="00306BBE"/>
    <w:rsid w:val="003101B7"/>
    <w:rsid w:val="003122C8"/>
    <w:rsid w:val="00312621"/>
    <w:rsid w:val="00315ED4"/>
    <w:rsid w:val="00316F1F"/>
    <w:rsid w:val="00317510"/>
    <w:rsid w:val="00317CCC"/>
    <w:rsid w:val="0032081E"/>
    <w:rsid w:val="003208B1"/>
    <w:rsid w:val="003231FC"/>
    <w:rsid w:val="00326037"/>
    <w:rsid w:val="00326F28"/>
    <w:rsid w:val="0033059E"/>
    <w:rsid w:val="00330BF9"/>
    <w:rsid w:val="00332D2C"/>
    <w:rsid w:val="00333C4C"/>
    <w:rsid w:val="00333C7E"/>
    <w:rsid w:val="003344E2"/>
    <w:rsid w:val="003354B5"/>
    <w:rsid w:val="0033664C"/>
    <w:rsid w:val="003377BC"/>
    <w:rsid w:val="00337A9D"/>
    <w:rsid w:val="00340128"/>
    <w:rsid w:val="00341485"/>
    <w:rsid w:val="00341546"/>
    <w:rsid w:val="003420C7"/>
    <w:rsid w:val="0034310A"/>
    <w:rsid w:val="00343A6E"/>
    <w:rsid w:val="003453EA"/>
    <w:rsid w:val="00350EEF"/>
    <w:rsid w:val="00351950"/>
    <w:rsid w:val="00352AAB"/>
    <w:rsid w:val="003537EF"/>
    <w:rsid w:val="003566A8"/>
    <w:rsid w:val="00357584"/>
    <w:rsid w:val="003575B5"/>
    <w:rsid w:val="00357BD3"/>
    <w:rsid w:val="00357D4C"/>
    <w:rsid w:val="003601EB"/>
    <w:rsid w:val="00360395"/>
    <w:rsid w:val="00362BB4"/>
    <w:rsid w:val="003631B4"/>
    <w:rsid w:val="00364279"/>
    <w:rsid w:val="00366471"/>
    <w:rsid w:val="0036775D"/>
    <w:rsid w:val="00367B96"/>
    <w:rsid w:val="00367D51"/>
    <w:rsid w:val="003709D8"/>
    <w:rsid w:val="00371076"/>
    <w:rsid w:val="00371921"/>
    <w:rsid w:val="00374586"/>
    <w:rsid w:val="00376ABC"/>
    <w:rsid w:val="00380DEA"/>
    <w:rsid w:val="00382D20"/>
    <w:rsid w:val="00384DB0"/>
    <w:rsid w:val="00384F26"/>
    <w:rsid w:val="00386912"/>
    <w:rsid w:val="00386E9A"/>
    <w:rsid w:val="0038792C"/>
    <w:rsid w:val="00390A34"/>
    <w:rsid w:val="00390FBD"/>
    <w:rsid w:val="0039383E"/>
    <w:rsid w:val="00395FD5"/>
    <w:rsid w:val="00397057"/>
    <w:rsid w:val="003A12B0"/>
    <w:rsid w:val="003A2391"/>
    <w:rsid w:val="003A2420"/>
    <w:rsid w:val="003A4635"/>
    <w:rsid w:val="003A56AA"/>
    <w:rsid w:val="003A5F72"/>
    <w:rsid w:val="003A735F"/>
    <w:rsid w:val="003B19DF"/>
    <w:rsid w:val="003B27F3"/>
    <w:rsid w:val="003B3572"/>
    <w:rsid w:val="003B404D"/>
    <w:rsid w:val="003B41F6"/>
    <w:rsid w:val="003B59B4"/>
    <w:rsid w:val="003B5EB9"/>
    <w:rsid w:val="003B672E"/>
    <w:rsid w:val="003B6BCD"/>
    <w:rsid w:val="003B7B12"/>
    <w:rsid w:val="003C00D9"/>
    <w:rsid w:val="003C031A"/>
    <w:rsid w:val="003C13F0"/>
    <w:rsid w:val="003C6C6E"/>
    <w:rsid w:val="003C7ABE"/>
    <w:rsid w:val="003D05D0"/>
    <w:rsid w:val="003D066A"/>
    <w:rsid w:val="003D068A"/>
    <w:rsid w:val="003D2356"/>
    <w:rsid w:val="003D265F"/>
    <w:rsid w:val="003D2F5F"/>
    <w:rsid w:val="003D35A7"/>
    <w:rsid w:val="003D43B1"/>
    <w:rsid w:val="003D60E9"/>
    <w:rsid w:val="003D671A"/>
    <w:rsid w:val="003E02BD"/>
    <w:rsid w:val="003E145D"/>
    <w:rsid w:val="003E565C"/>
    <w:rsid w:val="003F1153"/>
    <w:rsid w:val="003F4934"/>
    <w:rsid w:val="003F6831"/>
    <w:rsid w:val="003F790D"/>
    <w:rsid w:val="003F7E35"/>
    <w:rsid w:val="0040064E"/>
    <w:rsid w:val="0040077E"/>
    <w:rsid w:val="004037EA"/>
    <w:rsid w:val="004060E1"/>
    <w:rsid w:val="0040699C"/>
    <w:rsid w:val="00407C1A"/>
    <w:rsid w:val="00410A32"/>
    <w:rsid w:val="00412557"/>
    <w:rsid w:val="00413BB8"/>
    <w:rsid w:val="004147FD"/>
    <w:rsid w:val="00414A05"/>
    <w:rsid w:val="00415814"/>
    <w:rsid w:val="00416828"/>
    <w:rsid w:val="0042001E"/>
    <w:rsid w:val="004210CF"/>
    <w:rsid w:val="004233A3"/>
    <w:rsid w:val="00423499"/>
    <w:rsid w:val="00423E8A"/>
    <w:rsid w:val="00425104"/>
    <w:rsid w:val="004262CF"/>
    <w:rsid w:val="004309FE"/>
    <w:rsid w:val="0043145E"/>
    <w:rsid w:val="004329A1"/>
    <w:rsid w:val="00432B14"/>
    <w:rsid w:val="00433008"/>
    <w:rsid w:val="004342DE"/>
    <w:rsid w:val="00435A51"/>
    <w:rsid w:val="00435F1D"/>
    <w:rsid w:val="0043642D"/>
    <w:rsid w:val="00437F8C"/>
    <w:rsid w:val="00440128"/>
    <w:rsid w:val="00440957"/>
    <w:rsid w:val="004435D3"/>
    <w:rsid w:val="00443938"/>
    <w:rsid w:val="00444933"/>
    <w:rsid w:val="004475B8"/>
    <w:rsid w:val="00447751"/>
    <w:rsid w:val="004477CE"/>
    <w:rsid w:val="00450D61"/>
    <w:rsid w:val="00451CA1"/>
    <w:rsid w:val="004523B0"/>
    <w:rsid w:val="00454613"/>
    <w:rsid w:val="00457DE8"/>
    <w:rsid w:val="004600C1"/>
    <w:rsid w:val="00460577"/>
    <w:rsid w:val="00460847"/>
    <w:rsid w:val="00461B73"/>
    <w:rsid w:val="00461FDC"/>
    <w:rsid w:val="00462315"/>
    <w:rsid w:val="004637E3"/>
    <w:rsid w:val="00463E04"/>
    <w:rsid w:val="00464115"/>
    <w:rsid w:val="004655B1"/>
    <w:rsid w:val="004716A5"/>
    <w:rsid w:val="00472915"/>
    <w:rsid w:val="00477994"/>
    <w:rsid w:val="00477F13"/>
    <w:rsid w:val="00481735"/>
    <w:rsid w:val="00482A8E"/>
    <w:rsid w:val="00483694"/>
    <w:rsid w:val="00484651"/>
    <w:rsid w:val="00484CEE"/>
    <w:rsid w:val="00486B00"/>
    <w:rsid w:val="00490321"/>
    <w:rsid w:val="00490CD9"/>
    <w:rsid w:val="00493178"/>
    <w:rsid w:val="00494559"/>
    <w:rsid w:val="00494B8B"/>
    <w:rsid w:val="00496E95"/>
    <w:rsid w:val="004A0B4A"/>
    <w:rsid w:val="004A33C3"/>
    <w:rsid w:val="004A3880"/>
    <w:rsid w:val="004A38C4"/>
    <w:rsid w:val="004A412D"/>
    <w:rsid w:val="004A5916"/>
    <w:rsid w:val="004A6FCB"/>
    <w:rsid w:val="004B0E27"/>
    <w:rsid w:val="004B15CB"/>
    <w:rsid w:val="004B3863"/>
    <w:rsid w:val="004C2510"/>
    <w:rsid w:val="004C26CF"/>
    <w:rsid w:val="004C35AA"/>
    <w:rsid w:val="004C4F76"/>
    <w:rsid w:val="004C5307"/>
    <w:rsid w:val="004D04E9"/>
    <w:rsid w:val="004D148F"/>
    <w:rsid w:val="004D1D71"/>
    <w:rsid w:val="004D42C8"/>
    <w:rsid w:val="004D46DE"/>
    <w:rsid w:val="004D4DD0"/>
    <w:rsid w:val="004D66A9"/>
    <w:rsid w:val="004E0B8B"/>
    <w:rsid w:val="004E3832"/>
    <w:rsid w:val="004E3B66"/>
    <w:rsid w:val="004E4F7D"/>
    <w:rsid w:val="004E51D5"/>
    <w:rsid w:val="004E59F3"/>
    <w:rsid w:val="004E5D06"/>
    <w:rsid w:val="004F0240"/>
    <w:rsid w:val="004F02EC"/>
    <w:rsid w:val="004F24FC"/>
    <w:rsid w:val="004F3DE4"/>
    <w:rsid w:val="004F3F1A"/>
    <w:rsid w:val="004F4282"/>
    <w:rsid w:val="004F45EF"/>
    <w:rsid w:val="004F5F74"/>
    <w:rsid w:val="004F60BF"/>
    <w:rsid w:val="004F6D58"/>
    <w:rsid w:val="004F72DB"/>
    <w:rsid w:val="004F7BC4"/>
    <w:rsid w:val="0050068B"/>
    <w:rsid w:val="00500BC2"/>
    <w:rsid w:val="005036EB"/>
    <w:rsid w:val="005052F4"/>
    <w:rsid w:val="00505594"/>
    <w:rsid w:val="00506070"/>
    <w:rsid w:val="00511DFD"/>
    <w:rsid w:val="00512FB4"/>
    <w:rsid w:val="005156E7"/>
    <w:rsid w:val="00516C9C"/>
    <w:rsid w:val="00517586"/>
    <w:rsid w:val="005178C5"/>
    <w:rsid w:val="005232B5"/>
    <w:rsid w:val="00524691"/>
    <w:rsid w:val="00524E22"/>
    <w:rsid w:val="00526721"/>
    <w:rsid w:val="00527F79"/>
    <w:rsid w:val="00527FE7"/>
    <w:rsid w:val="0053059B"/>
    <w:rsid w:val="00530F2A"/>
    <w:rsid w:val="005310D0"/>
    <w:rsid w:val="00531CFB"/>
    <w:rsid w:val="00531F2A"/>
    <w:rsid w:val="00533FA2"/>
    <w:rsid w:val="0053415A"/>
    <w:rsid w:val="00534C8D"/>
    <w:rsid w:val="00534FAC"/>
    <w:rsid w:val="005353C6"/>
    <w:rsid w:val="005405A6"/>
    <w:rsid w:val="00540947"/>
    <w:rsid w:val="00540A03"/>
    <w:rsid w:val="00540FEA"/>
    <w:rsid w:val="00542732"/>
    <w:rsid w:val="00542842"/>
    <w:rsid w:val="00542900"/>
    <w:rsid w:val="00542D29"/>
    <w:rsid w:val="005439A3"/>
    <w:rsid w:val="005439F2"/>
    <w:rsid w:val="00543ACD"/>
    <w:rsid w:val="00545C98"/>
    <w:rsid w:val="00545DF9"/>
    <w:rsid w:val="00545EBC"/>
    <w:rsid w:val="005474BC"/>
    <w:rsid w:val="0054792E"/>
    <w:rsid w:val="00547C14"/>
    <w:rsid w:val="005537F2"/>
    <w:rsid w:val="00553CD1"/>
    <w:rsid w:val="00555201"/>
    <w:rsid w:val="00556F62"/>
    <w:rsid w:val="00561FB2"/>
    <w:rsid w:val="00562080"/>
    <w:rsid w:val="0056371A"/>
    <w:rsid w:val="00564367"/>
    <w:rsid w:val="00565B71"/>
    <w:rsid w:val="00567ABA"/>
    <w:rsid w:val="0057171D"/>
    <w:rsid w:val="00572411"/>
    <w:rsid w:val="00575C0A"/>
    <w:rsid w:val="005762BA"/>
    <w:rsid w:val="00580878"/>
    <w:rsid w:val="00580B39"/>
    <w:rsid w:val="005817D7"/>
    <w:rsid w:val="00581C23"/>
    <w:rsid w:val="00581FE2"/>
    <w:rsid w:val="005823EB"/>
    <w:rsid w:val="00582887"/>
    <w:rsid w:val="00583171"/>
    <w:rsid w:val="0058392B"/>
    <w:rsid w:val="005864EA"/>
    <w:rsid w:val="005867DD"/>
    <w:rsid w:val="005905F0"/>
    <w:rsid w:val="00590F50"/>
    <w:rsid w:val="0059128E"/>
    <w:rsid w:val="00591AB2"/>
    <w:rsid w:val="00594385"/>
    <w:rsid w:val="0059456D"/>
    <w:rsid w:val="005947CD"/>
    <w:rsid w:val="00595A23"/>
    <w:rsid w:val="00596D4B"/>
    <w:rsid w:val="00596FC6"/>
    <w:rsid w:val="00597FB2"/>
    <w:rsid w:val="005A12EC"/>
    <w:rsid w:val="005A1728"/>
    <w:rsid w:val="005A2C3A"/>
    <w:rsid w:val="005A3853"/>
    <w:rsid w:val="005A3D20"/>
    <w:rsid w:val="005A463C"/>
    <w:rsid w:val="005A5764"/>
    <w:rsid w:val="005A5B37"/>
    <w:rsid w:val="005A6375"/>
    <w:rsid w:val="005A6695"/>
    <w:rsid w:val="005A6B71"/>
    <w:rsid w:val="005A7503"/>
    <w:rsid w:val="005B346B"/>
    <w:rsid w:val="005B3692"/>
    <w:rsid w:val="005B3E13"/>
    <w:rsid w:val="005B3F1F"/>
    <w:rsid w:val="005B5924"/>
    <w:rsid w:val="005B5ECB"/>
    <w:rsid w:val="005B71B2"/>
    <w:rsid w:val="005B7A9C"/>
    <w:rsid w:val="005B7DA5"/>
    <w:rsid w:val="005C0529"/>
    <w:rsid w:val="005C0F92"/>
    <w:rsid w:val="005C10D6"/>
    <w:rsid w:val="005C10E1"/>
    <w:rsid w:val="005C123C"/>
    <w:rsid w:val="005C18EF"/>
    <w:rsid w:val="005C217F"/>
    <w:rsid w:val="005C31CB"/>
    <w:rsid w:val="005C3764"/>
    <w:rsid w:val="005C3A1D"/>
    <w:rsid w:val="005C6B6E"/>
    <w:rsid w:val="005C7695"/>
    <w:rsid w:val="005C77FC"/>
    <w:rsid w:val="005D0430"/>
    <w:rsid w:val="005D0C74"/>
    <w:rsid w:val="005D2A2A"/>
    <w:rsid w:val="005D3420"/>
    <w:rsid w:val="005D3B41"/>
    <w:rsid w:val="005D4161"/>
    <w:rsid w:val="005D5286"/>
    <w:rsid w:val="005D6EF2"/>
    <w:rsid w:val="005D77D3"/>
    <w:rsid w:val="005E2976"/>
    <w:rsid w:val="005E59D0"/>
    <w:rsid w:val="005F05C3"/>
    <w:rsid w:val="005F18A9"/>
    <w:rsid w:val="005F270C"/>
    <w:rsid w:val="005F2BCB"/>
    <w:rsid w:val="005F2C1E"/>
    <w:rsid w:val="005F40ED"/>
    <w:rsid w:val="005F518C"/>
    <w:rsid w:val="005F67A8"/>
    <w:rsid w:val="005F6AF6"/>
    <w:rsid w:val="005F707A"/>
    <w:rsid w:val="00601CC0"/>
    <w:rsid w:val="00601DF8"/>
    <w:rsid w:val="00602BE4"/>
    <w:rsid w:val="00602F54"/>
    <w:rsid w:val="00604723"/>
    <w:rsid w:val="00604751"/>
    <w:rsid w:val="0060651E"/>
    <w:rsid w:val="006066F7"/>
    <w:rsid w:val="006068D0"/>
    <w:rsid w:val="00606E45"/>
    <w:rsid w:val="00607AEA"/>
    <w:rsid w:val="00610842"/>
    <w:rsid w:val="00610D73"/>
    <w:rsid w:val="00612CED"/>
    <w:rsid w:val="006130A6"/>
    <w:rsid w:val="00613FAA"/>
    <w:rsid w:val="00617842"/>
    <w:rsid w:val="00617A00"/>
    <w:rsid w:val="0062096A"/>
    <w:rsid w:val="00620E69"/>
    <w:rsid w:val="00621D42"/>
    <w:rsid w:val="0062262E"/>
    <w:rsid w:val="00624D83"/>
    <w:rsid w:val="00627516"/>
    <w:rsid w:val="006275EB"/>
    <w:rsid w:val="00627A60"/>
    <w:rsid w:val="00627CAE"/>
    <w:rsid w:val="00627DC6"/>
    <w:rsid w:val="00630C55"/>
    <w:rsid w:val="00631530"/>
    <w:rsid w:val="006339C1"/>
    <w:rsid w:val="00635403"/>
    <w:rsid w:val="006363CE"/>
    <w:rsid w:val="00636519"/>
    <w:rsid w:val="00640952"/>
    <w:rsid w:val="0064114B"/>
    <w:rsid w:val="00642571"/>
    <w:rsid w:val="00642FF2"/>
    <w:rsid w:val="006432BD"/>
    <w:rsid w:val="00643302"/>
    <w:rsid w:val="006440BE"/>
    <w:rsid w:val="006445F6"/>
    <w:rsid w:val="00646C00"/>
    <w:rsid w:val="0065076F"/>
    <w:rsid w:val="0065092F"/>
    <w:rsid w:val="00651A70"/>
    <w:rsid w:val="006522F4"/>
    <w:rsid w:val="006604BD"/>
    <w:rsid w:val="00663032"/>
    <w:rsid w:val="006630ED"/>
    <w:rsid w:val="0066339A"/>
    <w:rsid w:val="00663C87"/>
    <w:rsid w:val="00664E1B"/>
    <w:rsid w:val="00664FB5"/>
    <w:rsid w:val="00666871"/>
    <w:rsid w:val="00666F79"/>
    <w:rsid w:val="00667B68"/>
    <w:rsid w:val="00667FED"/>
    <w:rsid w:val="006733D8"/>
    <w:rsid w:val="006735EC"/>
    <w:rsid w:val="00675E49"/>
    <w:rsid w:val="0067609D"/>
    <w:rsid w:val="00677B1C"/>
    <w:rsid w:val="0068238A"/>
    <w:rsid w:val="00682C2D"/>
    <w:rsid w:val="0068350A"/>
    <w:rsid w:val="0068390B"/>
    <w:rsid w:val="00684650"/>
    <w:rsid w:val="00684692"/>
    <w:rsid w:val="00685FED"/>
    <w:rsid w:val="006906AA"/>
    <w:rsid w:val="0069130F"/>
    <w:rsid w:val="00693087"/>
    <w:rsid w:val="00693E77"/>
    <w:rsid w:val="00694075"/>
    <w:rsid w:val="00694F95"/>
    <w:rsid w:val="006968A3"/>
    <w:rsid w:val="006A01E8"/>
    <w:rsid w:val="006A06CD"/>
    <w:rsid w:val="006A5B43"/>
    <w:rsid w:val="006A6312"/>
    <w:rsid w:val="006A6DE5"/>
    <w:rsid w:val="006A6E3A"/>
    <w:rsid w:val="006B02FE"/>
    <w:rsid w:val="006B1654"/>
    <w:rsid w:val="006B19D7"/>
    <w:rsid w:val="006B3C9E"/>
    <w:rsid w:val="006B40C5"/>
    <w:rsid w:val="006B7AF7"/>
    <w:rsid w:val="006B7D40"/>
    <w:rsid w:val="006B7F02"/>
    <w:rsid w:val="006C25C5"/>
    <w:rsid w:val="006C307E"/>
    <w:rsid w:val="006C31C1"/>
    <w:rsid w:val="006D08F0"/>
    <w:rsid w:val="006D123E"/>
    <w:rsid w:val="006D20B1"/>
    <w:rsid w:val="006D2BC2"/>
    <w:rsid w:val="006D2FAA"/>
    <w:rsid w:val="006D31A1"/>
    <w:rsid w:val="006D4977"/>
    <w:rsid w:val="006D6497"/>
    <w:rsid w:val="006D700F"/>
    <w:rsid w:val="006D7337"/>
    <w:rsid w:val="006E0FD8"/>
    <w:rsid w:val="006E10A2"/>
    <w:rsid w:val="006E110B"/>
    <w:rsid w:val="006E1D90"/>
    <w:rsid w:val="006E303B"/>
    <w:rsid w:val="006E52C0"/>
    <w:rsid w:val="006E7405"/>
    <w:rsid w:val="006F0169"/>
    <w:rsid w:val="006F0C63"/>
    <w:rsid w:val="006F181E"/>
    <w:rsid w:val="006F1BE0"/>
    <w:rsid w:val="006F2D9F"/>
    <w:rsid w:val="006F37D1"/>
    <w:rsid w:val="006F39D1"/>
    <w:rsid w:val="006F443F"/>
    <w:rsid w:val="006F456B"/>
    <w:rsid w:val="006F530F"/>
    <w:rsid w:val="006F5B38"/>
    <w:rsid w:val="006F71A5"/>
    <w:rsid w:val="006F74C3"/>
    <w:rsid w:val="006F7667"/>
    <w:rsid w:val="00700A4E"/>
    <w:rsid w:val="007033B6"/>
    <w:rsid w:val="007076FB"/>
    <w:rsid w:val="0071252C"/>
    <w:rsid w:val="00714065"/>
    <w:rsid w:val="00714857"/>
    <w:rsid w:val="007153D8"/>
    <w:rsid w:val="00716E10"/>
    <w:rsid w:val="00716EAA"/>
    <w:rsid w:val="00720939"/>
    <w:rsid w:val="00720CE5"/>
    <w:rsid w:val="0072280C"/>
    <w:rsid w:val="007248C5"/>
    <w:rsid w:val="0072513C"/>
    <w:rsid w:val="00725373"/>
    <w:rsid w:val="007306F8"/>
    <w:rsid w:val="00730E61"/>
    <w:rsid w:val="00732491"/>
    <w:rsid w:val="00734CFB"/>
    <w:rsid w:val="00736D6C"/>
    <w:rsid w:val="00737462"/>
    <w:rsid w:val="0073751D"/>
    <w:rsid w:val="007379E3"/>
    <w:rsid w:val="00741C01"/>
    <w:rsid w:val="00744D44"/>
    <w:rsid w:val="007457FC"/>
    <w:rsid w:val="00745B4B"/>
    <w:rsid w:val="0074637C"/>
    <w:rsid w:val="00747308"/>
    <w:rsid w:val="00747633"/>
    <w:rsid w:val="00747C58"/>
    <w:rsid w:val="007508E0"/>
    <w:rsid w:val="00750D63"/>
    <w:rsid w:val="00750E83"/>
    <w:rsid w:val="00751D59"/>
    <w:rsid w:val="0075223A"/>
    <w:rsid w:val="00752E19"/>
    <w:rsid w:val="00752E74"/>
    <w:rsid w:val="00754089"/>
    <w:rsid w:val="007559D8"/>
    <w:rsid w:val="007559FF"/>
    <w:rsid w:val="00756E4C"/>
    <w:rsid w:val="00757B3E"/>
    <w:rsid w:val="00760B43"/>
    <w:rsid w:val="00761F98"/>
    <w:rsid w:val="00766492"/>
    <w:rsid w:val="00767AD0"/>
    <w:rsid w:val="00770B3D"/>
    <w:rsid w:val="007742FC"/>
    <w:rsid w:val="007754D1"/>
    <w:rsid w:val="00775B64"/>
    <w:rsid w:val="007760ED"/>
    <w:rsid w:val="007765D6"/>
    <w:rsid w:val="00782E82"/>
    <w:rsid w:val="007831AF"/>
    <w:rsid w:val="00784B60"/>
    <w:rsid w:val="00784C1C"/>
    <w:rsid w:val="00787EBB"/>
    <w:rsid w:val="00790E21"/>
    <w:rsid w:val="007927B3"/>
    <w:rsid w:val="00792D33"/>
    <w:rsid w:val="00795E6B"/>
    <w:rsid w:val="00796839"/>
    <w:rsid w:val="00796B37"/>
    <w:rsid w:val="00797352"/>
    <w:rsid w:val="0079783B"/>
    <w:rsid w:val="007A01D2"/>
    <w:rsid w:val="007A0E0E"/>
    <w:rsid w:val="007A1081"/>
    <w:rsid w:val="007A137C"/>
    <w:rsid w:val="007A38EE"/>
    <w:rsid w:val="007A4C40"/>
    <w:rsid w:val="007A60A7"/>
    <w:rsid w:val="007A645F"/>
    <w:rsid w:val="007A73CB"/>
    <w:rsid w:val="007B03C3"/>
    <w:rsid w:val="007B1262"/>
    <w:rsid w:val="007B1870"/>
    <w:rsid w:val="007B28E1"/>
    <w:rsid w:val="007B39A8"/>
    <w:rsid w:val="007B4700"/>
    <w:rsid w:val="007B4EF9"/>
    <w:rsid w:val="007B5B9E"/>
    <w:rsid w:val="007B5D97"/>
    <w:rsid w:val="007C0D31"/>
    <w:rsid w:val="007C418D"/>
    <w:rsid w:val="007C4776"/>
    <w:rsid w:val="007C78BC"/>
    <w:rsid w:val="007D0412"/>
    <w:rsid w:val="007D0D06"/>
    <w:rsid w:val="007D1630"/>
    <w:rsid w:val="007D1A70"/>
    <w:rsid w:val="007D6843"/>
    <w:rsid w:val="007D7213"/>
    <w:rsid w:val="007E0F24"/>
    <w:rsid w:val="007E1B2F"/>
    <w:rsid w:val="007E330D"/>
    <w:rsid w:val="007E40B0"/>
    <w:rsid w:val="007E43C2"/>
    <w:rsid w:val="007E46B0"/>
    <w:rsid w:val="007E4980"/>
    <w:rsid w:val="007E4BC9"/>
    <w:rsid w:val="007E5536"/>
    <w:rsid w:val="007E6682"/>
    <w:rsid w:val="007E73EE"/>
    <w:rsid w:val="007E7F7D"/>
    <w:rsid w:val="007F08DE"/>
    <w:rsid w:val="007F0A0B"/>
    <w:rsid w:val="007F0AEF"/>
    <w:rsid w:val="007F463D"/>
    <w:rsid w:val="007F6B34"/>
    <w:rsid w:val="00800A7F"/>
    <w:rsid w:val="00805337"/>
    <w:rsid w:val="0081012E"/>
    <w:rsid w:val="008106DD"/>
    <w:rsid w:val="00810F38"/>
    <w:rsid w:val="00811297"/>
    <w:rsid w:val="008126C5"/>
    <w:rsid w:val="008131C3"/>
    <w:rsid w:val="00813C46"/>
    <w:rsid w:val="0081635B"/>
    <w:rsid w:val="00816A79"/>
    <w:rsid w:val="008214E3"/>
    <w:rsid w:val="00821A30"/>
    <w:rsid w:val="008224B2"/>
    <w:rsid w:val="008234B0"/>
    <w:rsid w:val="00824100"/>
    <w:rsid w:val="00824DF6"/>
    <w:rsid w:val="00825BA3"/>
    <w:rsid w:val="00826182"/>
    <w:rsid w:val="00826AD0"/>
    <w:rsid w:val="00827A7A"/>
    <w:rsid w:val="008306B3"/>
    <w:rsid w:val="00832CD7"/>
    <w:rsid w:val="00832EEF"/>
    <w:rsid w:val="0083371C"/>
    <w:rsid w:val="00833A3A"/>
    <w:rsid w:val="008343BC"/>
    <w:rsid w:val="00835174"/>
    <w:rsid w:val="00835523"/>
    <w:rsid w:val="008369BD"/>
    <w:rsid w:val="0083713F"/>
    <w:rsid w:val="00837481"/>
    <w:rsid w:val="0084025D"/>
    <w:rsid w:val="008429B8"/>
    <w:rsid w:val="0084313F"/>
    <w:rsid w:val="008436A5"/>
    <w:rsid w:val="00843BA5"/>
    <w:rsid w:val="00845229"/>
    <w:rsid w:val="00847549"/>
    <w:rsid w:val="0085009C"/>
    <w:rsid w:val="008519FC"/>
    <w:rsid w:val="00854CB7"/>
    <w:rsid w:val="008555FE"/>
    <w:rsid w:val="008556AE"/>
    <w:rsid w:val="0085641C"/>
    <w:rsid w:val="00856494"/>
    <w:rsid w:val="00856F4D"/>
    <w:rsid w:val="00856F4E"/>
    <w:rsid w:val="00857211"/>
    <w:rsid w:val="00860B64"/>
    <w:rsid w:val="008617BF"/>
    <w:rsid w:val="00861879"/>
    <w:rsid w:val="008618EA"/>
    <w:rsid w:val="00862CD0"/>
    <w:rsid w:val="00863139"/>
    <w:rsid w:val="00863790"/>
    <w:rsid w:val="00866CC5"/>
    <w:rsid w:val="008676EA"/>
    <w:rsid w:val="00870479"/>
    <w:rsid w:val="008707B9"/>
    <w:rsid w:val="00873D82"/>
    <w:rsid w:val="008741A1"/>
    <w:rsid w:val="0087714E"/>
    <w:rsid w:val="008777AA"/>
    <w:rsid w:val="00880EF7"/>
    <w:rsid w:val="00881FC2"/>
    <w:rsid w:val="008820D4"/>
    <w:rsid w:val="008827BF"/>
    <w:rsid w:val="00883557"/>
    <w:rsid w:val="008837FB"/>
    <w:rsid w:val="00883F05"/>
    <w:rsid w:val="00884393"/>
    <w:rsid w:val="008854BC"/>
    <w:rsid w:val="00886637"/>
    <w:rsid w:val="0088696C"/>
    <w:rsid w:val="00887B36"/>
    <w:rsid w:val="008914DB"/>
    <w:rsid w:val="00892D4A"/>
    <w:rsid w:val="00892E10"/>
    <w:rsid w:val="00894AFA"/>
    <w:rsid w:val="008950F7"/>
    <w:rsid w:val="0089681B"/>
    <w:rsid w:val="0089688E"/>
    <w:rsid w:val="008968D2"/>
    <w:rsid w:val="0089720A"/>
    <w:rsid w:val="00897DA5"/>
    <w:rsid w:val="008A0EB6"/>
    <w:rsid w:val="008A105D"/>
    <w:rsid w:val="008A1B43"/>
    <w:rsid w:val="008A2FAF"/>
    <w:rsid w:val="008A30C6"/>
    <w:rsid w:val="008A381F"/>
    <w:rsid w:val="008A3C87"/>
    <w:rsid w:val="008A3DD9"/>
    <w:rsid w:val="008A45F1"/>
    <w:rsid w:val="008A7302"/>
    <w:rsid w:val="008B0BA6"/>
    <w:rsid w:val="008B41D9"/>
    <w:rsid w:val="008B58D0"/>
    <w:rsid w:val="008B5DFD"/>
    <w:rsid w:val="008B66D2"/>
    <w:rsid w:val="008C0EED"/>
    <w:rsid w:val="008C259D"/>
    <w:rsid w:val="008C3CA5"/>
    <w:rsid w:val="008D04AA"/>
    <w:rsid w:val="008D066C"/>
    <w:rsid w:val="008D0BA0"/>
    <w:rsid w:val="008D0E28"/>
    <w:rsid w:val="008D153E"/>
    <w:rsid w:val="008D1B12"/>
    <w:rsid w:val="008D1C9D"/>
    <w:rsid w:val="008D49EA"/>
    <w:rsid w:val="008D4B5C"/>
    <w:rsid w:val="008D6E23"/>
    <w:rsid w:val="008D71B4"/>
    <w:rsid w:val="008D7360"/>
    <w:rsid w:val="008E00F2"/>
    <w:rsid w:val="008E0599"/>
    <w:rsid w:val="008E14BF"/>
    <w:rsid w:val="008E29B6"/>
    <w:rsid w:val="008E3668"/>
    <w:rsid w:val="008E4C21"/>
    <w:rsid w:val="008E6935"/>
    <w:rsid w:val="008F188C"/>
    <w:rsid w:val="008F2FDE"/>
    <w:rsid w:val="008F39C3"/>
    <w:rsid w:val="008F6A73"/>
    <w:rsid w:val="009010CE"/>
    <w:rsid w:val="0090258C"/>
    <w:rsid w:val="00902ED5"/>
    <w:rsid w:val="00907355"/>
    <w:rsid w:val="00907460"/>
    <w:rsid w:val="009074C8"/>
    <w:rsid w:val="0091047A"/>
    <w:rsid w:val="00911872"/>
    <w:rsid w:val="009121AC"/>
    <w:rsid w:val="009126DB"/>
    <w:rsid w:val="00912D1D"/>
    <w:rsid w:val="00913AA6"/>
    <w:rsid w:val="00915074"/>
    <w:rsid w:val="00915CE3"/>
    <w:rsid w:val="00920FC8"/>
    <w:rsid w:val="009218D6"/>
    <w:rsid w:val="00921C3D"/>
    <w:rsid w:val="00922337"/>
    <w:rsid w:val="00923364"/>
    <w:rsid w:val="0092389F"/>
    <w:rsid w:val="00924502"/>
    <w:rsid w:val="009247DF"/>
    <w:rsid w:val="00926D40"/>
    <w:rsid w:val="00931C1C"/>
    <w:rsid w:val="0093223A"/>
    <w:rsid w:val="0093316D"/>
    <w:rsid w:val="0093431F"/>
    <w:rsid w:val="00934B01"/>
    <w:rsid w:val="00934BA3"/>
    <w:rsid w:val="00934FF5"/>
    <w:rsid w:val="0093720F"/>
    <w:rsid w:val="009372C6"/>
    <w:rsid w:val="009376B9"/>
    <w:rsid w:val="00941091"/>
    <w:rsid w:val="0094182F"/>
    <w:rsid w:val="00947099"/>
    <w:rsid w:val="0094743A"/>
    <w:rsid w:val="0095061D"/>
    <w:rsid w:val="009524AB"/>
    <w:rsid w:val="009569DF"/>
    <w:rsid w:val="00956E20"/>
    <w:rsid w:val="009628D1"/>
    <w:rsid w:val="009629ED"/>
    <w:rsid w:val="0096368D"/>
    <w:rsid w:val="00964AEF"/>
    <w:rsid w:val="00964BF2"/>
    <w:rsid w:val="00965E4C"/>
    <w:rsid w:val="00965E79"/>
    <w:rsid w:val="00967507"/>
    <w:rsid w:val="00971CC4"/>
    <w:rsid w:val="00972A0A"/>
    <w:rsid w:val="00972A84"/>
    <w:rsid w:val="00972C52"/>
    <w:rsid w:val="00974399"/>
    <w:rsid w:val="00974E37"/>
    <w:rsid w:val="009764F8"/>
    <w:rsid w:val="00976743"/>
    <w:rsid w:val="00977BFD"/>
    <w:rsid w:val="00982FC9"/>
    <w:rsid w:val="00984B10"/>
    <w:rsid w:val="00986AB0"/>
    <w:rsid w:val="009879D2"/>
    <w:rsid w:val="00992283"/>
    <w:rsid w:val="009922D7"/>
    <w:rsid w:val="00992570"/>
    <w:rsid w:val="00992F58"/>
    <w:rsid w:val="00994FF7"/>
    <w:rsid w:val="0099570E"/>
    <w:rsid w:val="009958FB"/>
    <w:rsid w:val="0099703F"/>
    <w:rsid w:val="009A0A3C"/>
    <w:rsid w:val="009A1E43"/>
    <w:rsid w:val="009A377D"/>
    <w:rsid w:val="009A7A7B"/>
    <w:rsid w:val="009B02E8"/>
    <w:rsid w:val="009B1179"/>
    <w:rsid w:val="009B15C6"/>
    <w:rsid w:val="009B2DA1"/>
    <w:rsid w:val="009B3C19"/>
    <w:rsid w:val="009B531F"/>
    <w:rsid w:val="009B59B8"/>
    <w:rsid w:val="009B75C3"/>
    <w:rsid w:val="009B7C72"/>
    <w:rsid w:val="009C10D8"/>
    <w:rsid w:val="009C6711"/>
    <w:rsid w:val="009D01B3"/>
    <w:rsid w:val="009D0676"/>
    <w:rsid w:val="009D26E1"/>
    <w:rsid w:val="009D376E"/>
    <w:rsid w:val="009D3B5B"/>
    <w:rsid w:val="009D4EE9"/>
    <w:rsid w:val="009D57E2"/>
    <w:rsid w:val="009D71F2"/>
    <w:rsid w:val="009D7D6F"/>
    <w:rsid w:val="009E026E"/>
    <w:rsid w:val="009E05A2"/>
    <w:rsid w:val="009E07BA"/>
    <w:rsid w:val="009E0CAD"/>
    <w:rsid w:val="009E14DB"/>
    <w:rsid w:val="009E1951"/>
    <w:rsid w:val="009E20B5"/>
    <w:rsid w:val="009E35AD"/>
    <w:rsid w:val="009E4040"/>
    <w:rsid w:val="009E611E"/>
    <w:rsid w:val="009E75F1"/>
    <w:rsid w:val="009E7FA5"/>
    <w:rsid w:val="009F32FC"/>
    <w:rsid w:val="009F3523"/>
    <w:rsid w:val="009F4DD6"/>
    <w:rsid w:val="009F7222"/>
    <w:rsid w:val="00A000AB"/>
    <w:rsid w:val="00A0095F"/>
    <w:rsid w:val="00A01789"/>
    <w:rsid w:val="00A02E8F"/>
    <w:rsid w:val="00A03173"/>
    <w:rsid w:val="00A046CC"/>
    <w:rsid w:val="00A0514E"/>
    <w:rsid w:val="00A05BB4"/>
    <w:rsid w:val="00A06777"/>
    <w:rsid w:val="00A12021"/>
    <w:rsid w:val="00A12E6D"/>
    <w:rsid w:val="00A135B2"/>
    <w:rsid w:val="00A138C5"/>
    <w:rsid w:val="00A13F52"/>
    <w:rsid w:val="00A15089"/>
    <w:rsid w:val="00A15DC9"/>
    <w:rsid w:val="00A161A5"/>
    <w:rsid w:val="00A16924"/>
    <w:rsid w:val="00A23B2B"/>
    <w:rsid w:val="00A26720"/>
    <w:rsid w:val="00A30AE3"/>
    <w:rsid w:val="00A31C78"/>
    <w:rsid w:val="00A32612"/>
    <w:rsid w:val="00A330CA"/>
    <w:rsid w:val="00A338CF"/>
    <w:rsid w:val="00A33982"/>
    <w:rsid w:val="00A346CC"/>
    <w:rsid w:val="00A359BB"/>
    <w:rsid w:val="00A36C61"/>
    <w:rsid w:val="00A370C3"/>
    <w:rsid w:val="00A37612"/>
    <w:rsid w:val="00A4015F"/>
    <w:rsid w:val="00A40BE9"/>
    <w:rsid w:val="00A41023"/>
    <w:rsid w:val="00A441E5"/>
    <w:rsid w:val="00A44482"/>
    <w:rsid w:val="00A44539"/>
    <w:rsid w:val="00A449DD"/>
    <w:rsid w:val="00A4615F"/>
    <w:rsid w:val="00A4640A"/>
    <w:rsid w:val="00A518BF"/>
    <w:rsid w:val="00A52228"/>
    <w:rsid w:val="00A52BCA"/>
    <w:rsid w:val="00A532B9"/>
    <w:rsid w:val="00A5445C"/>
    <w:rsid w:val="00A5714C"/>
    <w:rsid w:val="00A57A8E"/>
    <w:rsid w:val="00A601FE"/>
    <w:rsid w:val="00A61128"/>
    <w:rsid w:val="00A61606"/>
    <w:rsid w:val="00A64866"/>
    <w:rsid w:val="00A661B5"/>
    <w:rsid w:val="00A66329"/>
    <w:rsid w:val="00A678F9"/>
    <w:rsid w:val="00A67C24"/>
    <w:rsid w:val="00A724D9"/>
    <w:rsid w:val="00A72765"/>
    <w:rsid w:val="00A729C6"/>
    <w:rsid w:val="00A7343C"/>
    <w:rsid w:val="00A76E69"/>
    <w:rsid w:val="00A77C62"/>
    <w:rsid w:val="00A843CB"/>
    <w:rsid w:val="00A85D05"/>
    <w:rsid w:val="00A86486"/>
    <w:rsid w:val="00A94B42"/>
    <w:rsid w:val="00A971A8"/>
    <w:rsid w:val="00A97E28"/>
    <w:rsid w:val="00AA0A67"/>
    <w:rsid w:val="00AA1173"/>
    <w:rsid w:val="00AA16BC"/>
    <w:rsid w:val="00AA19F5"/>
    <w:rsid w:val="00AA2391"/>
    <w:rsid w:val="00AA3C55"/>
    <w:rsid w:val="00AA5FCB"/>
    <w:rsid w:val="00AA6C6D"/>
    <w:rsid w:val="00AA75D2"/>
    <w:rsid w:val="00AB2378"/>
    <w:rsid w:val="00AB3FE5"/>
    <w:rsid w:val="00AB5885"/>
    <w:rsid w:val="00AB5991"/>
    <w:rsid w:val="00AB732C"/>
    <w:rsid w:val="00AC1865"/>
    <w:rsid w:val="00AC358F"/>
    <w:rsid w:val="00AC373C"/>
    <w:rsid w:val="00AC676D"/>
    <w:rsid w:val="00AD27BB"/>
    <w:rsid w:val="00AD467F"/>
    <w:rsid w:val="00AD485E"/>
    <w:rsid w:val="00AD4C09"/>
    <w:rsid w:val="00AD5610"/>
    <w:rsid w:val="00AD7605"/>
    <w:rsid w:val="00AE0558"/>
    <w:rsid w:val="00AE622A"/>
    <w:rsid w:val="00AE7C80"/>
    <w:rsid w:val="00AF0335"/>
    <w:rsid w:val="00AF2B49"/>
    <w:rsid w:val="00AF45B2"/>
    <w:rsid w:val="00AF524F"/>
    <w:rsid w:val="00AF6324"/>
    <w:rsid w:val="00AF638F"/>
    <w:rsid w:val="00AF77CC"/>
    <w:rsid w:val="00B00A2C"/>
    <w:rsid w:val="00B01233"/>
    <w:rsid w:val="00B01415"/>
    <w:rsid w:val="00B01B05"/>
    <w:rsid w:val="00B01CE2"/>
    <w:rsid w:val="00B01F23"/>
    <w:rsid w:val="00B02F19"/>
    <w:rsid w:val="00B03121"/>
    <w:rsid w:val="00B0386B"/>
    <w:rsid w:val="00B0438D"/>
    <w:rsid w:val="00B0475F"/>
    <w:rsid w:val="00B05E0A"/>
    <w:rsid w:val="00B06AF2"/>
    <w:rsid w:val="00B06F15"/>
    <w:rsid w:val="00B07991"/>
    <w:rsid w:val="00B07CD5"/>
    <w:rsid w:val="00B11FEB"/>
    <w:rsid w:val="00B12C88"/>
    <w:rsid w:val="00B15130"/>
    <w:rsid w:val="00B16347"/>
    <w:rsid w:val="00B170BD"/>
    <w:rsid w:val="00B20303"/>
    <w:rsid w:val="00B206DB"/>
    <w:rsid w:val="00B220E9"/>
    <w:rsid w:val="00B23A66"/>
    <w:rsid w:val="00B24CE1"/>
    <w:rsid w:val="00B25517"/>
    <w:rsid w:val="00B255FE"/>
    <w:rsid w:val="00B31375"/>
    <w:rsid w:val="00B317B2"/>
    <w:rsid w:val="00B32931"/>
    <w:rsid w:val="00B32F0B"/>
    <w:rsid w:val="00B34DBC"/>
    <w:rsid w:val="00B35D2E"/>
    <w:rsid w:val="00B372AA"/>
    <w:rsid w:val="00B374C2"/>
    <w:rsid w:val="00B401B6"/>
    <w:rsid w:val="00B4302C"/>
    <w:rsid w:val="00B444ED"/>
    <w:rsid w:val="00B45A17"/>
    <w:rsid w:val="00B4618A"/>
    <w:rsid w:val="00B47CA9"/>
    <w:rsid w:val="00B502BF"/>
    <w:rsid w:val="00B5055E"/>
    <w:rsid w:val="00B5057B"/>
    <w:rsid w:val="00B50951"/>
    <w:rsid w:val="00B53410"/>
    <w:rsid w:val="00B549C6"/>
    <w:rsid w:val="00B55CEE"/>
    <w:rsid w:val="00B56B3D"/>
    <w:rsid w:val="00B60087"/>
    <w:rsid w:val="00B60D66"/>
    <w:rsid w:val="00B60F72"/>
    <w:rsid w:val="00B6124D"/>
    <w:rsid w:val="00B62961"/>
    <w:rsid w:val="00B641FE"/>
    <w:rsid w:val="00B64922"/>
    <w:rsid w:val="00B653E2"/>
    <w:rsid w:val="00B740DB"/>
    <w:rsid w:val="00B741B2"/>
    <w:rsid w:val="00B7440F"/>
    <w:rsid w:val="00B75610"/>
    <w:rsid w:val="00B763B1"/>
    <w:rsid w:val="00B80568"/>
    <w:rsid w:val="00B80CA4"/>
    <w:rsid w:val="00B8260F"/>
    <w:rsid w:val="00B82791"/>
    <w:rsid w:val="00B83603"/>
    <w:rsid w:val="00B83846"/>
    <w:rsid w:val="00B85F6F"/>
    <w:rsid w:val="00B860A2"/>
    <w:rsid w:val="00B86758"/>
    <w:rsid w:val="00B86E45"/>
    <w:rsid w:val="00B9043C"/>
    <w:rsid w:val="00B92849"/>
    <w:rsid w:val="00B92C5F"/>
    <w:rsid w:val="00B93CB5"/>
    <w:rsid w:val="00B951DB"/>
    <w:rsid w:val="00B9538A"/>
    <w:rsid w:val="00B960DC"/>
    <w:rsid w:val="00B962DE"/>
    <w:rsid w:val="00B978BF"/>
    <w:rsid w:val="00BA0115"/>
    <w:rsid w:val="00BA1B77"/>
    <w:rsid w:val="00BA6898"/>
    <w:rsid w:val="00BA7A59"/>
    <w:rsid w:val="00BB037F"/>
    <w:rsid w:val="00BB0D45"/>
    <w:rsid w:val="00BB0F7A"/>
    <w:rsid w:val="00BB1BDA"/>
    <w:rsid w:val="00BB2A1B"/>
    <w:rsid w:val="00BB2C23"/>
    <w:rsid w:val="00BC3162"/>
    <w:rsid w:val="00BC3404"/>
    <w:rsid w:val="00BC3778"/>
    <w:rsid w:val="00BC5698"/>
    <w:rsid w:val="00BD19D5"/>
    <w:rsid w:val="00BD2356"/>
    <w:rsid w:val="00BD2CDC"/>
    <w:rsid w:val="00BD425D"/>
    <w:rsid w:val="00BD61AA"/>
    <w:rsid w:val="00BD7004"/>
    <w:rsid w:val="00BD7504"/>
    <w:rsid w:val="00BE071C"/>
    <w:rsid w:val="00BE1866"/>
    <w:rsid w:val="00BE30FB"/>
    <w:rsid w:val="00BF0409"/>
    <w:rsid w:val="00BF2CA4"/>
    <w:rsid w:val="00BF2F80"/>
    <w:rsid w:val="00BF3F3D"/>
    <w:rsid w:val="00BF463E"/>
    <w:rsid w:val="00BF60E1"/>
    <w:rsid w:val="00BF6DEA"/>
    <w:rsid w:val="00C00B0B"/>
    <w:rsid w:val="00C019F7"/>
    <w:rsid w:val="00C0207E"/>
    <w:rsid w:val="00C02103"/>
    <w:rsid w:val="00C03CCA"/>
    <w:rsid w:val="00C03E09"/>
    <w:rsid w:val="00C04D5F"/>
    <w:rsid w:val="00C0745B"/>
    <w:rsid w:val="00C07EE2"/>
    <w:rsid w:val="00C10089"/>
    <w:rsid w:val="00C104C6"/>
    <w:rsid w:val="00C11583"/>
    <w:rsid w:val="00C11FB2"/>
    <w:rsid w:val="00C123AD"/>
    <w:rsid w:val="00C127B0"/>
    <w:rsid w:val="00C13562"/>
    <w:rsid w:val="00C15705"/>
    <w:rsid w:val="00C15D11"/>
    <w:rsid w:val="00C17DEA"/>
    <w:rsid w:val="00C204D7"/>
    <w:rsid w:val="00C21A3F"/>
    <w:rsid w:val="00C21DCC"/>
    <w:rsid w:val="00C23A44"/>
    <w:rsid w:val="00C248FF"/>
    <w:rsid w:val="00C25908"/>
    <w:rsid w:val="00C2707D"/>
    <w:rsid w:val="00C33ACB"/>
    <w:rsid w:val="00C341BA"/>
    <w:rsid w:val="00C347F5"/>
    <w:rsid w:val="00C35A32"/>
    <w:rsid w:val="00C42D8B"/>
    <w:rsid w:val="00C43598"/>
    <w:rsid w:val="00C4435A"/>
    <w:rsid w:val="00C47661"/>
    <w:rsid w:val="00C47D6F"/>
    <w:rsid w:val="00C50260"/>
    <w:rsid w:val="00C50B57"/>
    <w:rsid w:val="00C50F50"/>
    <w:rsid w:val="00C54012"/>
    <w:rsid w:val="00C543D4"/>
    <w:rsid w:val="00C545CE"/>
    <w:rsid w:val="00C572E6"/>
    <w:rsid w:val="00C621FC"/>
    <w:rsid w:val="00C62965"/>
    <w:rsid w:val="00C6366A"/>
    <w:rsid w:val="00C64108"/>
    <w:rsid w:val="00C66BBD"/>
    <w:rsid w:val="00C70996"/>
    <w:rsid w:val="00C72C54"/>
    <w:rsid w:val="00C7478A"/>
    <w:rsid w:val="00C74B3C"/>
    <w:rsid w:val="00C76650"/>
    <w:rsid w:val="00C847AF"/>
    <w:rsid w:val="00C87F70"/>
    <w:rsid w:val="00C90156"/>
    <w:rsid w:val="00C910BC"/>
    <w:rsid w:val="00C93762"/>
    <w:rsid w:val="00C9541E"/>
    <w:rsid w:val="00C95837"/>
    <w:rsid w:val="00C95A9A"/>
    <w:rsid w:val="00C963D9"/>
    <w:rsid w:val="00C96F39"/>
    <w:rsid w:val="00CA298D"/>
    <w:rsid w:val="00CA5D5D"/>
    <w:rsid w:val="00CA6B24"/>
    <w:rsid w:val="00CA7933"/>
    <w:rsid w:val="00CB0214"/>
    <w:rsid w:val="00CB11ED"/>
    <w:rsid w:val="00CB2878"/>
    <w:rsid w:val="00CB291F"/>
    <w:rsid w:val="00CB2CFD"/>
    <w:rsid w:val="00CB31CC"/>
    <w:rsid w:val="00CB36C9"/>
    <w:rsid w:val="00CB3F4F"/>
    <w:rsid w:val="00CB4291"/>
    <w:rsid w:val="00CB4AE3"/>
    <w:rsid w:val="00CB6FBF"/>
    <w:rsid w:val="00CB7D6D"/>
    <w:rsid w:val="00CC5368"/>
    <w:rsid w:val="00CC54D9"/>
    <w:rsid w:val="00CC694B"/>
    <w:rsid w:val="00CC6954"/>
    <w:rsid w:val="00CD189F"/>
    <w:rsid w:val="00CD201D"/>
    <w:rsid w:val="00CD2AD5"/>
    <w:rsid w:val="00CD36CC"/>
    <w:rsid w:val="00CD4427"/>
    <w:rsid w:val="00CD46A5"/>
    <w:rsid w:val="00CE14AB"/>
    <w:rsid w:val="00CE30B8"/>
    <w:rsid w:val="00CE31D6"/>
    <w:rsid w:val="00CE3A79"/>
    <w:rsid w:val="00CE5485"/>
    <w:rsid w:val="00CE589F"/>
    <w:rsid w:val="00CE63A6"/>
    <w:rsid w:val="00CF1319"/>
    <w:rsid w:val="00CF16AA"/>
    <w:rsid w:val="00CF17E0"/>
    <w:rsid w:val="00CF351A"/>
    <w:rsid w:val="00CF398D"/>
    <w:rsid w:val="00CF43B4"/>
    <w:rsid w:val="00CF4A5B"/>
    <w:rsid w:val="00CF4C5F"/>
    <w:rsid w:val="00CF5996"/>
    <w:rsid w:val="00CF64D2"/>
    <w:rsid w:val="00CF7C4E"/>
    <w:rsid w:val="00D00BA6"/>
    <w:rsid w:val="00D017E1"/>
    <w:rsid w:val="00D01CE1"/>
    <w:rsid w:val="00D02814"/>
    <w:rsid w:val="00D02E53"/>
    <w:rsid w:val="00D054E1"/>
    <w:rsid w:val="00D055D0"/>
    <w:rsid w:val="00D06460"/>
    <w:rsid w:val="00D0664E"/>
    <w:rsid w:val="00D07652"/>
    <w:rsid w:val="00D0782B"/>
    <w:rsid w:val="00D11EBE"/>
    <w:rsid w:val="00D1470A"/>
    <w:rsid w:val="00D15FD3"/>
    <w:rsid w:val="00D16C0B"/>
    <w:rsid w:val="00D20A60"/>
    <w:rsid w:val="00D21011"/>
    <w:rsid w:val="00D22E10"/>
    <w:rsid w:val="00D240F9"/>
    <w:rsid w:val="00D2420D"/>
    <w:rsid w:val="00D24DD3"/>
    <w:rsid w:val="00D31F8C"/>
    <w:rsid w:val="00D32D53"/>
    <w:rsid w:val="00D334E4"/>
    <w:rsid w:val="00D33CA7"/>
    <w:rsid w:val="00D34074"/>
    <w:rsid w:val="00D35EC0"/>
    <w:rsid w:val="00D3768C"/>
    <w:rsid w:val="00D4173B"/>
    <w:rsid w:val="00D43EBB"/>
    <w:rsid w:val="00D4571C"/>
    <w:rsid w:val="00D461E3"/>
    <w:rsid w:val="00D463CF"/>
    <w:rsid w:val="00D4750C"/>
    <w:rsid w:val="00D47926"/>
    <w:rsid w:val="00D47FD3"/>
    <w:rsid w:val="00D50EC1"/>
    <w:rsid w:val="00D51DE9"/>
    <w:rsid w:val="00D5214A"/>
    <w:rsid w:val="00D52FED"/>
    <w:rsid w:val="00D543B3"/>
    <w:rsid w:val="00D55582"/>
    <w:rsid w:val="00D56D62"/>
    <w:rsid w:val="00D56E62"/>
    <w:rsid w:val="00D60E07"/>
    <w:rsid w:val="00D61BB7"/>
    <w:rsid w:val="00D62239"/>
    <w:rsid w:val="00D64133"/>
    <w:rsid w:val="00D6528A"/>
    <w:rsid w:val="00D65616"/>
    <w:rsid w:val="00D67364"/>
    <w:rsid w:val="00D70230"/>
    <w:rsid w:val="00D712CB"/>
    <w:rsid w:val="00D7213C"/>
    <w:rsid w:val="00D746EC"/>
    <w:rsid w:val="00D75D14"/>
    <w:rsid w:val="00D75E46"/>
    <w:rsid w:val="00D765DB"/>
    <w:rsid w:val="00D779EE"/>
    <w:rsid w:val="00D82B37"/>
    <w:rsid w:val="00D8306B"/>
    <w:rsid w:val="00D8520D"/>
    <w:rsid w:val="00D8712F"/>
    <w:rsid w:val="00D910A5"/>
    <w:rsid w:val="00D9272B"/>
    <w:rsid w:val="00D93A8E"/>
    <w:rsid w:val="00D93E5B"/>
    <w:rsid w:val="00D950F4"/>
    <w:rsid w:val="00DA1A64"/>
    <w:rsid w:val="00DA5E58"/>
    <w:rsid w:val="00DA6214"/>
    <w:rsid w:val="00DB18DE"/>
    <w:rsid w:val="00DB1EBE"/>
    <w:rsid w:val="00DB3832"/>
    <w:rsid w:val="00DB4ABC"/>
    <w:rsid w:val="00DB4B96"/>
    <w:rsid w:val="00DB69C6"/>
    <w:rsid w:val="00DB6F90"/>
    <w:rsid w:val="00DB7310"/>
    <w:rsid w:val="00DB739C"/>
    <w:rsid w:val="00DC17D5"/>
    <w:rsid w:val="00DC3C65"/>
    <w:rsid w:val="00DC4391"/>
    <w:rsid w:val="00DC5D8D"/>
    <w:rsid w:val="00DC6BAA"/>
    <w:rsid w:val="00DC6BFB"/>
    <w:rsid w:val="00DD2B45"/>
    <w:rsid w:val="00DD458C"/>
    <w:rsid w:val="00DD6BDA"/>
    <w:rsid w:val="00DE057E"/>
    <w:rsid w:val="00DE0B61"/>
    <w:rsid w:val="00DE2079"/>
    <w:rsid w:val="00DE3A1E"/>
    <w:rsid w:val="00DE42E3"/>
    <w:rsid w:val="00DE4516"/>
    <w:rsid w:val="00DE4FFE"/>
    <w:rsid w:val="00DE5D8F"/>
    <w:rsid w:val="00DF0B68"/>
    <w:rsid w:val="00DF168E"/>
    <w:rsid w:val="00DF1E89"/>
    <w:rsid w:val="00DF26EB"/>
    <w:rsid w:val="00DF3668"/>
    <w:rsid w:val="00DF439B"/>
    <w:rsid w:val="00E002D0"/>
    <w:rsid w:val="00E0047A"/>
    <w:rsid w:val="00E017F7"/>
    <w:rsid w:val="00E0308F"/>
    <w:rsid w:val="00E0623F"/>
    <w:rsid w:val="00E07C2E"/>
    <w:rsid w:val="00E10288"/>
    <w:rsid w:val="00E128B4"/>
    <w:rsid w:val="00E13FA2"/>
    <w:rsid w:val="00E14444"/>
    <w:rsid w:val="00E1523F"/>
    <w:rsid w:val="00E15819"/>
    <w:rsid w:val="00E16BA1"/>
    <w:rsid w:val="00E20C06"/>
    <w:rsid w:val="00E23B62"/>
    <w:rsid w:val="00E247AA"/>
    <w:rsid w:val="00E33253"/>
    <w:rsid w:val="00E3361A"/>
    <w:rsid w:val="00E34D0E"/>
    <w:rsid w:val="00E371C2"/>
    <w:rsid w:val="00E37DCF"/>
    <w:rsid w:val="00E413B3"/>
    <w:rsid w:val="00E418F4"/>
    <w:rsid w:val="00E42601"/>
    <w:rsid w:val="00E42826"/>
    <w:rsid w:val="00E44253"/>
    <w:rsid w:val="00E45205"/>
    <w:rsid w:val="00E47E90"/>
    <w:rsid w:val="00E52D6E"/>
    <w:rsid w:val="00E57863"/>
    <w:rsid w:val="00E605A9"/>
    <w:rsid w:val="00E6299A"/>
    <w:rsid w:val="00E63095"/>
    <w:rsid w:val="00E65686"/>
    <w:rsid w:val="00E675EB"/>
    <w:rsid w:val="00E6794C"/>
    <w:rsid w:val="00E70BDE"/>
    <w:rsid w:val="00E730F4"/>
    <w:rsid w:val="00E73FB3"/>
    <w:rsid w:val="00E75283"/>
    <w:rsid w:val="00E80300"/>
    <w:rsid w:val="00E8060C"/>
    <w:rsid w:val="00E807BC"/>
    <w:rsid w:val="00E82620"/>
    <w:rsid w:val="00E82976"/>
    <w:rsid w:val="00E83D3E"/>
    <w:rsid w:val="00E85265"/>
    <w:rsid w:val="00E87866"/>
    <w:rsid w:val="00E911AB"/>
    <w:rsid w:val="00E93AC5"/>
    <w:rsid w:val="00E96871"/>
    <w:rsid w:val="00E977D3"/>
    <w:rsid w:val="00E977D8"/>
    <w:rsid w:val="00E97946"/>
    <w:rsid w:val="00EA2C59"/>
    <w:rsid w:val="00EA2E9C"/>
    <w:rsid w:val="00EA42BA"/>
    <w:rsid w:val="00EA48DF"/>
    <w:rsid w:val="00EA6991"/>
    <w:rsid w:val="00EA7CCC"/>
    <w:rsid w:val="00EB0116"/>
    <w:rsid w:val="00EB2056"/>
    <w:rsid w:val="00EB3083"/>
    <w:rsid w:val="00EB38E7"/>
    <w:rsid w:val="00EB3975"/>
    <w:rsid w:val="00EB3CB4"/>
    <w:rsid w:val="00EB4920"/>
    <w:rsid w:val="00EB59AF"/>
    <w:rsid w:val="00EB779B"/>
    <w:rsid w:val="00EB7C56"/>
    <w:rsid w:val="00EC2B0D"/>
    <w:rsid w:val="00EC5216"/>
    <w:rsid w:val="00EC539C"/>
    <w:rsid w:val="00EC5D81"/>
    <w:rsid w:val="00EC6B90"/>
    <w:rsid w:val="00EC780A"/>
    <w:rsid w:val="00ED221E"/>
    <w:rsid w:val="00ED2356"/>
    <w:rsid w:val="00ED2D7F"/>
    <w:rsid w:val="00ED3387"/>
    <w:rsid w:val="00ED3EB2"/>
    <w:rsid w:val="00ED4CE0"/>
    <w:rsid w:val="00ED7369"/>
    <w:rsid w:val="00EE0C64"/>
    <w:rsid w:val="00EE1A4A"/>
    <w:rsid w:val="00EE220C"/>
    <w:rsid w:val="00EE3855"/>
    <w:rsid w:val="00EE387F"/>
    <w:rsid w:val="00EE3CFF"/>
    <w:rsid w:val="00EE4122"/>
    <w:rsid w:val="00EE50B4"/>
    <w:rsid w:val="00EE56B2"/>
    <w:rsid w:val="00EE594F"/>
    <w:rsid w:val="00EE5D68"/>
    <w:rsid w:val="00EE6456"/>
    <w:rsid w:val="00EE7283"/>
    <w:rsid w:val="00EE7916"/>
    <w:rsid w:val="00EF2A85"/>
    <w:rsid w:val="00EF33B3"/>
    <w:rsid w:val="00EF39F2"/>
    <w:rsid w:val="00EF51AD"/>
    <w:rsid w:val="00EF5971"/>
    <w:rsid w:val="00F01630"/>
    <w:rsid w:val="00F02206"/>
    <w:rsid w:val="00F026DA"/>
    <w:rsid w:val="00F035DC"/>
    <w:rsid w:val="00F03C4B"/>
    <w:rsid w:val="00F04CCC"/>
    <w:rsid w:val="00F05CF6"/>
    <w:rsid w:val="00F10624"/>
    <w:rsid w:val="00F10960"/>
    <w:rsid w:val="00F11D02"/>
    <w:rsid w:val="00F12197"/>
    <w:rsid w:val="00F14BB6"/>
    <w:rsid w:val="00F1738C"/>
    <w:rsid w:val="00F20A10"/>
    <w:rsid w:val="00F22284"/>
    <w:rsid w:val="00F22C15"/>
    <w:rsid w:val="00F23360"/>
    <w:rsid w:val="00F24BA2"/>
    <w:rsid w:val="00F250C6"/>
    <w:rsid w:val="00F30D37"/>
    <w:rsid w:val="00F312A2"/>
    <w:rsid w:val="00F312F2"/>
    <w:rsid w:val="00F31A8F"/>
    <w:rsid w:val="00F34448"/>
    <w:rsid w:val="00F345AE"/>
    <w:rsid w:val="00F34678"/>
    <w:rsid w:val="00F3758A"/>
    <w:rsid w:val="00F40246"/>
    <w:rsid w:val="00F40A06"/>
    <w:rsid w:val="00F447CF"/>
    <w:rsid w:val="00F46A4E"/>
    <w:rsid w:val="00F46CCA"/>
    <w:rsid w:val="00F47980"/>
    <w:rsid w:val="00F504BD"/>
    <w:rsid w:val="00F5163A"/>
    <w:rsid w:val="00F54C2C"/>
    <w:rsid w:val="00F557E9"/>
    <w:rsid w:val="00F604EB"/>
    <w:rsid w:val="00F605C0"/>
    <w:rsid w:val="00F60A8C"/>
    <w:rsid w:val="00F61DE4"/>
    <w:rsid w:val="00F62AF5"/>
    <w:rsid w:val="00F640FD"/>
    <w:rsid w:val="00F641FC"/>
    <w:rsid w:val="00F6420F"/>
    <w:rsid w:val="00F70243"/>
    <w:rsid w:val="00F70F5E"/>
    <w:rsid w:val="00F71993"/>
    <w:rsid w:val="00F743AE"/>
    <w:rsid w:val="00F74B21"/>
    <w:rsid w:val="00F76C50"/>
    <w:rsid w:val="00F77B1F"/>
    <w:rsid w:val="00F77C9F"/>
    <w:rsid w:val="00F77EF1"/>
    <w:rsid w:val="00F77FDA"/>
    <w:rsid w:val="00F80952"/>
    <w:rsid w:val="00F82374"/>
    <w:rsid w:val="00F82B85"/>
    <w:rsid w:val="00F82D0A"/>
    <w:rsid w:val="00F83C65"/>
    <w:rsid w:val="00F84E1B"/>
    <w:rsid w:val="00F85715"/>
    <w:rsid w:val="00F85BA8"/>
    <w:rsid w:val="00F86B75"/>
    <w:rsid w:val="00F86FF3"/>
    <w:rsid w:val="00F87086"/>
    <w:rsid w:val="00F8744B"/>
    <w:rsid w:val="00F87A9F"/>
    <w:rsid w:val="00F90B03"/>
    <w:rsid w:val="00F90E0C"/>
    <w:rsid w:val="00F91674"/>
    <w:rsid w:val="00F92B48"/>
    <w:rsid w:val="00F93CDD"/>
    <w:rsid w:val="00F94F40"/>
    <w:rsid w:val="00FA0554"/>
    <w:rsid w:val="00FA2C1D"/>
    <w:rsid w:val="00FA33AD"/>
    <w:rsid w:val="00FA7DD4"/>
    <w:rsid w:val="00FB4578"/>
    <w:rsid w:val="00FB49AA"/>
    <w:rsid w:val="00FB4BA5"/>
    <w:rsid w:val="00FB5B1D"/>
    <w:rsid w:val="00FB5BA5"/>
    <w:rsid w:val="00FB5D01"/>
    <w:rsid w:val="00FB6C32"/>
    <w:rsid w:val="00FC0076"/>
    <w:rsid w:val="00FC0DCE"/>
    <w:rsid w:val="00FC21CC"/>
    <w:rsid w:val="00FC31EB"/>
    <w:rsid w:val="00FC35BB"/>
    <w:rsid w:val="00FC3C02"/>
    <w:rsid w:val="00FC4BE9"/>
    <w:rsid w:val="00FC5524"/>
    <w:rsid w:val="00FC584D"/>
    <w:rsid w:val="00FC70E3"/>
    <w:rsid w:val="00FC7DC5"/>
    <w:rsid w:val="00FC7EBB"/>
    <w:rsid w:val="00FD0C37"/>
    <w:rsid w:val="00FD1AD1"/>
    <w:rsid w:val="00FD252E"/>
    <w:rsid w:val="00FD4072"/>
    <w:rsid w:val="00FD430C"/>
    <w:rsid w:val="00FD436D"/>
    <w:rsid w:val="00FD50FA"/>
    <w:rsid w:val="00FD6B83"/>
    <w:rsid w:val="00FD6C21"/>
    <w:rsid w:val="00FE0154"/>
    <w:rsid w:val="00FE10F0"/>
    <w:rsid w:val="00FE16B9"/>
    <w:rsid w:val="00FE1BB2"/>
    <w:rsid w:val="00FE21E2"/>
    <w:rsid w:val="00FE2267"/>
    <w:rsid w:val="00FE409B"/>
    <w:rsid w:val="00FE4523"/>
    <w:rsid w:val="00FE474E"/>
    <w:rsid w:val="00FE59C4"/>
    <w:rsid w:val="00FE68BF"/>
    <w:rsid w:val="00FF07E1"/>
    <w:rsid w:val="00FF1969"/>
    <w:rsid w:val="00FF1F1F"/>
    <w:rsid w:val="00FF2669"/>
    <w:rsid w:val="00FF2A23"/>
    <w:rsid w:val="00FF2A92"/>
    <w:rsid w:val="00FF3E0B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line number" w:uiPriority="0"/>
    <w:lsdException w:name="page number" w:uiPriority="0"/>
    <w:lsdException w:name="endnote reference" w:uiPriority="0"/>
    <w:lsdException w:name="List Bullet 3" w:uiPriority="0"/>
    <w:lsdException w:name="Title" w:uiPriority="10" w:qFormat="1"/>
    <w:lsdException w:name="Closing" w:uiPriority="0"/>
    <w:lsdException w:name="Default Paragraph Font" w:uiPriority="0"/>
    <w:lsdException w:name="Subtitle" w:uiPriority="11" w:qFormat="1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HTML Acronym" w:uiPriority="0"/>
    <w:lsdException w:name="HTML Cit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64E"/>
    <w:pPr>
      <w:spacing w:line="240" w:lineRule="atLeast"/>
      <w:jc w:val="both"/>
    </w:pPr>
    <w:rPr>
      <w:rFonts w:ascii="Georgia" w:hAnsi="Georgia"/>
      <w:sz w:val="24"/>
      <w:szCs w:val="24"/>
      <w:lang w:val="en-GB"/>
    </w:rPr>
  </w:style>
  <w:style w:type="paragraph" w:styleId="Heading1">
    <w:name w:val="heading 1"/>
    <w:aliases w:val="Livello 1,ITT t1,PA Chapter,TE,Level 1,h1"/>
    <w:basedOn w:val="STDDOCHeaderChapter"/>
    <w:next w:val="BodytextJustified"/>
    <w:link w:val="Heading1Char"/>
    <w:uiPriority w:val="9"/>
    <w:qFormat/>
    <w:rsid w:val="00F70F5E"/>
    <w:pPr>
      <w:numPr>
        <w:numId w:val="4"/>
      </w:numPr>
      <w:spacing w:after="240" w:line="240" w:lineRule="auto"/>
      <w:outlineLvl w:val="0"/>
    </w:pPr>
    <w:rPr>
      <w:caps/>
      <w:sz w:val="28"/>
      <w:lang w:val="en-GB"/>
    </w:rPr>
  </w:style>
  <w:style w:type="paragraph" w:styleId="Heading2">
    <w:name w:val="heading 2"/>
    <w:aliases w:val="H2,h2"/>
    <w:basedOn w:val="Normal"/>
    <w:next w:val="BodytextJustified"/>
    <w:link w:val="Heading2Char"/>
    <w:uiPriority w:val="9"/>
    <w:qFormat/>
    <w:rsid w:val="001B321A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Heading 3 Char,Heading 3 Char1 Char,Heading 3 Char Char Char,H3 Char Char Char,h3 Char Char Char,H3 Char1 Char,h3 Char1 Char,Heading 3 Char1 Char Char1 Char,Heading 3 Char Char Char Char1 Char,H3 Char Char Char Char1 Char,Heading 3 Char1"/>
    <w:basedOn w:val="Normal"/>
    <w:next w:val="BodytextJustified"/>
    <w:uiPriority w:val="9"/>
    <w:qFormat/>
    <w:rsid w:val="00EE0C64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BodytextJustified"/>
    <w:link w:val="Heading4Char"/>
    <w:uiPriority w:val="9"/>
    <w:qFormat/>
    <w:rsid w:val="001B321A"/>
    <w:pPr>
      <w:keepNext/>
      <w:numPr>
        <w:ilvl w:val="3"/>
        <w:numId w:val="3"/>
      </w:numPr>
      <w:spacing w:before="240" w:after="120" w:line="240" w:lineRule="auto"/>
      <w:ind w:left="0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Justified"/>
    <w:link w:val="Heading5Char"/>
    <w:uiPriority w:val="9"/>
    <w:qFormat/>
    <w:locked/>
    <w:rsid w:val="00F70F5E"/>
    <w:pPr>
      <w:keepNext/>
      <w:numPr>
        <w:ilvl w:val="4"/>
        <w:numId w:val="3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BodytextJustified"/>
    <w:link w:val="Heading6Char"/>
    <w:uiPriority w:val="9"/>
    <w:qFormat/>
    <w:rsid w:val="00F70F5E"/>
    <w:pPr>
      <w:numPr>
        <w:ilvl w:val="5"/>
        <w:numId w:val="3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BodytextJustified"/>
    <w:link w:val="Heading7Char"/>
    <w:uiPriority w:val="9"/>
    <w:qFormat/>
    <w:rsid w:val="00F70F5E"/>
    <w:pPr>
      <w:numPr>
        <w:ilvl w:val="6"/>
        <w:numId w:val="3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BodytextJustified"/>
    <w:link w:val="Heading8Char"/>
    <w:uiPriority w:val="9"/>
    <w:qFormat/>
    <w:rsid w:val="00F70F5E"/>
    <w:pPr>
      <w:numPr>
        <w:ilvl w:val="7"/>
        <w:numId w:val="3"/>
      </w:numPr>
      <w:spacing w:before="240" w:after="60" w:line="240" w:lineRule="auto"/>
      <w:outlineLvl w:val="7"/>
    </w:pPr>
    <w:rPr>
      <w:iCs/>
    </w:rPr>
  </w:style>
  <w:style w:type="paragraph" w:styleId="Heading9">
    <w:name w:val="heading 9"/>
    <w:basedOn w:val="Normal"/>
    <w:next w:val="BodytextJustified"/>
    <w:link w:val="Heading9Char"/>
    <w:uiPriority w:val="9"/>
    <w:qFormat/>
    <w:rsid w:val="00F70F5E"/>
    <w:pPr>
      <w:numPr>
        <w:ilvl w:val="8"/>
        <w:numId w:val="2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DDOCDocumentTitleLabel">
    <w:name w:val="STD DOC Document Title Label"/>
    <w:basedOn w:val="Normal"/>
    <w:rsid w:val="0083072D"/>
    <w:pPr>
      <w:spacing w:before="1160" w:after="240"/>
    </w:pPr>
    <w:rPr>
      <w:b/>
    </w:rPr>
  </w:style>
  <w:style w:type="paragraph" w:customStyle="1" w:styleId="STDDOCTitle">
    <w:name w:val="STD DOC Title"/>
    <w:basedOn w:val="Normal"/>
    <w:rsid w:val="0083072D"/>
    <w:pPr>
      <w:spacing w:line="480" w:lineRule="exact"/>
    </w:pPr>
    <w:rPr>
      <w:b/>
      <w:bCs/>
      <w:sz w:val="36"/>
      <w:szCs w:val="20"/>
    </w:rPr>
  </w:style>
  <w:style w:type="character" w:styleId="FollowedHyperlink">
    <w:name w:val="FollowedHyperlink"/>
    <w:basedOn w:val="DefaultParagraphFont"/>
    <w:uiPriority w:val="99"/>
    <w:rsid w:val="003344E2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locked/>
    <w:rsid w:val="00130C89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qFormat/>
    <w:locked/>
    <w:rsid w:val="00500BC2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locked/>
    <w:rsid w:val="00500BC2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Cs w:val="20"/>
      <w:lang w:val="it-IT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TOC4">
    <w:name w:val="toc 4"/>
    <w:basedOn w:val="Normal"/>
    <w:next w:val="Normal"/>
    <w:autoRedefine/>
    <w:uiPriority w:val="39"/>
    <w:locked/>
    <w:rsid w:val="00500BC2"/>
    <w:pPr>
      <w:tabs>
        <w:tab w:val="left" w:pos="709"/>
        <w:tab w:val="right" w:leader="dot" w:pos="9628"/>
      </w:tabs>
    </w:pPr>
  </w:style>
  <w:style w:type="paragraph" w:styleId="TOC5">
    <w:name w:val="toc 5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6">
    <w:name w:val="toc 6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7">
    <w:name w:val="toc 7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8">
    <w:name w:val="toc 8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9">
    <w:name w:val="toc 9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rsid w:val="0050068B"/>
    <w:rPr>
      <w:rFonts w:ascii="Georgia" w:hAnsi="Georgia"/>
      <w:sz w:val="16"/>
      <w:lang w:val="en-GB"/>
    </w:rPr>
  </w:style>
  <w:style w:type="paragraph" w:customStyle="1" w:styleId="STDDOCData">
    <w:name w:val="STD DOC Data"/>
    <w:basedOn w:val="Normal"/>
    <w:link w:val="STDDOCDataChar"/>
    <w:rsid w:val="004E2A1B"/>
    <w:pPr>
      <w:tabs>
        <w:tab w:val="left" w:pos="1588"/>
      </w:tabs>
    </w:pPr>
  </w:style>
  <w:style w:type="character" w:customStyle="1" w:styleId="STDDOCDataChar">
    <w:name w:val="STD DOC Data Char"/>
    <w:basedOn w:val="DefaultParagraphFont"/>
    <w:link w:val="STDDOCData"/>
    <w:rsid w:val="004E2A1B"/>
    <w:rPr>
      <w:rFonts w:ascii="Georgia" w:hAnsi="Georgia"/>
      <w:sz w:val="18"/>
      <w:szCs w:val="24"/>
      <w:lang w:val="en-US" w:eastAsia="en-US" w:bidi="ar-SA"/>
    </w:rPr>
  </w:style>
  <w:style w:type="paragraph" w:customStyle="1" w:styleId="STDDOCHeader">
    <w:name w:val="STD DOC Header"/>
    <w:link w:val="STDDOCHeaderChar"/>
    <w:rsid w:val="00B646B1"/>
    <w:pPr>
      <w:spacing w:before="240" w:after="240" w:line="240" w:lineRule="exact"/>
    </w:pPr>
    <w:rPr>
      <w:rFonts w:ascii="Georgia" w:hAnsi="Georgia"/>
      <w:b/>
      <w:sz w:val="18"/>
      <w:szCs w:val="24"/>
      <w:lang w:val="de-DE"/>
    </w:rPr>
  </w:style>
  <w:style w:type="character" w:customStyle="1" w:styleId="STDDOCHeaderChar">
    <w:name w:val="STD DOC Header Char"/>
    <w:basedOn w:val="DefaultParagraphFont"/>
    <w:link w:val="STDDOCHeader"/>
    <w:rsid w:val="00B646B1"/>
    <w:rPr>
      <w:rFonts w:ascii="Georgia" w:hAnsi="Georgia"/>
      <w:b/>
      <w:sz w:val="18"/>
      <w:szCs w:val="24"/>
      <w:lang w:val="de-DE" w:eastAsia="en-US" w:bidi="ar-SA"/>
    </w:rPr>
  </w:style>
  <w:style w:type="paragraph" w:customStyle="1" w:styleId="STDDOCDataLabel">
    <w:name w:val="STD DOC Data Label"/>
    <w:link w:val="STDDOCDataLabelCharChar"/>
    <w:rsid w:val="004E2A1B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customStyle="1" w:styleId="STDDOCHeaderChapter">
    <w:name w:val="STD DOC Header Chapter"/>
    <w:next w:val="Normal"/>
    <w:rsid w:val="00414A05"/>
    <w:pPr>
      <w:numPr>
        <w:numId w:val="1"/>
      </w:numPr>
      <w:spacing w:before="240" w:after="640" w:line="240" w:lineRule="exact"/>
      <w:ind w:hanging="720"/>
    </w:pPr>
    <w:rPr>
      <w:rFonts w:ascii="Georgia" w:hAnsi="Georgia"/>
      <w:b/>
      <w:sz w:val="18"/>
      <w:szCs w:val="24"/>
      <w:lang w:val="de-DE"/>
    </w:rPr>
  </w:style>
  <w:style w:type="character" w:customStyle="1" w:styleId="STDDOCDataLabelCharChar">
    <w:name w:val="STD DOC Data Label Char Char"/>
    <w:basedOn w:val="DefaultParagraphFont"/>
    <w:link w:val="STDDOCDataLabel"/>
    <w:rsid w:val="004E2A1B"/>
    <w:rPr>
      <w:rFonts w:ascii="Georgia" w:hAnsi="Georgia" w:cs="Georgia"/>
      <w:b/>
      <w:color w:val="211E1E"/>
      <w:sz w:val="18"/>
      <w:szCs w:val="18"/>
      <w:lang w:val="en-GB" w:eastAsia="it-IT" w:bidi="ar-SA"/>
    </w:rPr>
  </w:style>
  <w:style w:type="paragraph" w:styleId="Header">
    <w:name w:val="header"/>
    <w:basedOn w:val="Normal"/>
    <w:link w:val="HeaderChar"/>
    <w:uiPriority w:val="99"/>
    <w:rsid w:val="00F86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FF3"/>
    <w:rPr>
      <w:rFonts w:ascii="Georgia" w:hAnsi="Georgia"/>
      <w:sz w:val="18"/>
      <w:szCs w:val="24"/>
      <w:lang w:val="en-US" w:eastAsia="en-US"/>
    </w:rPr>
  </w:style>
  <w:style w:type="character" w:customStyle="1" w:styleId="Label">
    <w:name w:val="Label"/>
    <w:basedOn w:val="DefaultParagraphFont"/>
    <w:rsid w:val="00863139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rsid w:val="00192C25"/>
    <w:pPr>
      <w:spacing w:before="447" w:line="240" w:lineRule="auto"/>
      <w:jc w:val="right"/>
    </w:pPr>
  </w:style>
  <w:style w:type="paragraph" w:customStyle="1" w:styleId="sitename">
    <w:name w:val="sitename"/>
    <w:basedOn w:val="Normal"/>
    <w:rsid w:val="00835174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uiPriority w:val="59"/>
    <w:rsid w:val="00B60F7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Justified">
    <w:name w:val="Body text Justified"/>
    <w:basedOn w:val="Normal"/>
    <w:rsid w:val="001404C6"/>
    <w:pPr>
      <w:spacing w:line="240" w:lineRule="auto"/>
    </w:pPr>
    <w:rPr>
      <w:szCs w:val="20"/>
    </w:rPr>
  </w:style>
  <w:style w:type="character" w:styleId="Hyperlink">
    <w:name w:val="Hyperlink"/>
    <w:basedOn w:val="DefaultParagraphFont"/>
    <w:uiPriority w:val="99"/>
    <w:rsid w:val="00751D59"/>
    <w:rPr>
      <w:color w:val="0000FF"/>
      <w:u w:val="single"/>
    </w:rPr>
  </w:style>
  <w:style w:type="paragraph" w:customStyle="1" w:styleId="ESA-Classification">
    <w:name w:val="ESA-Classification"/>
    <w:basedOn w:val="Normal"/>
    <w:next w:val="Normal"/>
    <w:rsid w:val="00DA5E58"/>
    <w:rPr>
      <w:rFonts w:ascii="NotesEsa" w:hAnsi="NotesEsa"/>
      <w:sz w:val="16"/>
    </w:rPr>
  </w:style>
  <w:style w:type="paragraph" w:styleId="Footer">
    <w:name w:val="footer"/>
    <w:basedOn w:val="Normal"/>
    <w:link w:val="FooterChar"/>
    <w:uiPriority w:val="99"/>
    <w:rsid w:val="007F08DE"/>
    <w:pPr>
      <w:tabs>
        <w:tab w:val="center" w:pos="4153"/>
        <w:tab w:val="right" w:pos="8306"/>
      </w:tabs>
    </w:pPr>
  </w:style>
  <w:style w:type="paragraph" w:customStyle="1" w:styleId="ESA-Signature">
    <w:name w:val="ESA-Signature"/>
    <w:basedOn w:val="Normal"/>
    <w:rsid w:val="00EF2A85"/>
    <w:pPr>
      <w:tabs>
        <w:tab w:val="right" w:pos="9900"/>
      </w:tabs>
      <w:spacing w:line="240" w:lineRule="auto"/>
      <w:ind w:right="360"/>
    </w:pPr>
    <w:rPr>
      <w:b/>
      <w:noProof/>
      <w:color w:val="8B8D8E"/>
      <w:szCs w:val="18"/>
    </w:rPr>
  </w:style>
  <w:style w:type="paragraph" w:customStyle="1" w:styleId="ESA-Logo2">
    <w:name w:val="ESA-Logo2"/>
    <w:basedOn w:val="ESA-Logo"/>
    <w:rsid w:val="00FA7DD4"/>
    <w:pPr>
      <w:spacing w:after="360"/>
    </w:pPr>
  </w:style>
  <w:style w:type="paragraph" w:customStyle="1" w:styleId="Appendix">
    <w:name w:val="Appendix"/>
    <w:basedOn w:val="Heading1"/>
    <w:next w:val="BodytextJustified"/>
    <w:rsid w:val="00564367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965E79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5E79"/>
    <w:rPr>
      <w:rFonts w:ascii="Lucida Grande" w:hAnsi="Lucida Grande" w:cs="Lucida Grande"/>
      <w:sz w:val="18"/>
      <w:szCs w:val="18"/>
      <w:lang w:val="en-GB"/>
    </w:rPr>
  </w:style>
  <w:style w:type="paragraph" w:customStyle="1" w:styleId="ESAAddress">
    <w:name w:val="ESAAddress"/>
    <w:basedOn w:val="Normal"/>
    <w:qFormat/>
    <w:rsid w:val="00965E79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ESAFooterText">
    <w:name w:val="ESAFooterText"/>
    <w:basedOn w:val="Normal"/>
    <w:qFormat/>
    <w:rsid w:val="00965E79"/>
    <w:pPr>
      <w:spacing w:line="240" w:lineRule="auto"/>
    </w:pPr>
    <w:rPr>
      <w:noProof/>
      <w:sz w:val="16"/>
      <w:szCs w:val="16"/>
    </w:rPr>
  </w:style>
  <w:style w:type="paragraph" w:customStyle="1" w:styleId="ESAFooterTextSDNospell">
    <w:name w:val="ESAFooterTextSDNospell"/>
    <w:basedOn w:val="Normal"/>
    <w:qFormat/>
    <w:rsid w:val="00F504BD"/>
    <w:rPr>
      <w:noProof/>
      <w:sz w:val="16"/>
      <w:szCs w:val="16"/>
    </w:rPr>
  </w:style>
  <w:style w:type="paragraph" w:customStyle="1" w:styleId="STDDocNoSpell">
    <w:name w:val="STDDocNoSpell"/>
    <w:basedOn w:val="STDDOCDataLabel"/>
    <w:link w:val="STDDocNoSpellChar"/>
    <w:qFormat/>
    <w:rsid w:val="0002515F"/>
    <w:pPr>
      <w:tabs>
        <w:tab w:val="clear" w:pos="3960"/>
        <w:tab w:val="clear" w:pos="4860"/>
        <w:tab w:val="clear" w:pos="6840"/>
        <w:tab w:val="left" w:pos="1620"/>
      </w:tabs>
    </w:pPr>
    <w:rPr>
      <w:b w:val="0"/>
      <w:noProof/>
    </w:rPr>
  </w:style>
  <w:style w:type="character" w:customStyle="1" w:styleId="STDDocNoSpellChar">
    <w:name w:val="STDDocNoSpell Char"/>
    <w:basedOn w:val="STDDOCDataLabelCharChar"/>
    <w:link w:val="STDDocNoSpell"/>
    <w:rsid w:val="0002515F"/>
    <w:rPr>
      <w:rFonts w:ascii="Georgia" w:hAnsi="Georgia" w:cs="Georgia"/>
      <w:b w:val="0"/>
      <w:noProof/>
      <w:color w:val="211E1E"/>
      <w:sz w:val="18"/>
      <w:szCs w:val="18"/>
      <w:lang w:val="en-GB" w:eastAsia="it-IT" w:bidi="ar-SA"/>
    </w:rPr>
  </w:style>
  <w:style w:type="paragraph" w:customStyle="1" w:styleId="ApproCLR">
    <w:name w:val="ApproCLR"/>
    <w:basedOn w:val="Normal"/>
    <w:qFormat/>
    <w:rsid w:val="00317CCC"/>
    <w:pPr>
      <w:spacing w:line="240" w:lineRule="auto"/>
    </w:pPr>
    <w:rPr>
      <w:noProof/>
    </w:rPr>
  </w:style>
  <w:style w:type="paragraph" w:customStyle="1" w:styleId="ApproCL">
    <w:name w:val="ApproCL"/>
    <w:basedOn w:val="Normal"/>
    <w:qFormat/>
    <w:rsid w:val="00860B64"/>
    <w:rPr>
      <w:noProof/>
    </w:rPr>
  </w:style>
  <w:style w:type="paragraph" w:styleId="NormalWeb">
    <w:name w:val="Normal (Web)"/>
    <w:basedOn w:val="Normal"/>
    <w:uiPriority w:val="99"/>
    <w:unhideWhenUsed/>
    <w:rsid w:val="00F34678"/>
    <w:pPr>
      <w:spacing w:before="100" w:beforeAutospacing="1" w:after="100" w:afterAutospacing="1" w:line="240" w:lineRule="auto"/>
    </w:pPr>
    <w:rPr>
      <w:rFonts w:ascii="Times New Roman" w:eastAsiaTheme="minorEastAsia" w:hAnsi="Times New Roman"/>
      <w:lang w:eastAsia="en-GB"/>
    </w:rPr>
  </w:style>
  <w:style w:type="character" w:customStyle="1" w:styleId="deprecatedlabel">
    <w:name w:val="deprecatedlabel"/>
    <w:basedOn w:val="DefaultParagraphFont"/>
    <w:rsid w:val="004637E3"/>
  </w:style>
  <w:style w:type="paragraph" w:styleId="HTMLPreformatted">
    <w:name w:val="HTML Preformatted"/>
    <w:basedOn w:val="Normal"/>
    <w:link w:val="HTMLPreformattedChar"/>
    <w:uiPriority w:val="99"/>
    <w:unhideWhenUsed/>
    <w:rsid w:val="0046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7E3"/>
    <w:rPr>
      <w:rFonts w:ascii="Courier New" w:hAnsi="Courier New" w:cs="Courier New"/>
      <w:lang w:val="en-GB" w:eastAsia="en-GB"/>
    </w:rPr>
  </w:style>
  <w:style w:type="character" w:customStyle="1" w:styleId="typenamelabel">
    <w:name w:val="typenamelabel"/>
    <w:basedOn w:val="DefaultParagraphFont"/>
    <w:rsid w:val="004637E3"/>
  </w:style>
  <w:style w:type="character" w:customStyle="1" w:styleId="simpletaglabel">
    <w:name w:val="simpletaglabel"/>
    <w:basedOn w:val="DefaultParagraphFont"/>
    <w:rsid w:val="004637E3"/>
  </w:style>
  <w:style w:type="character" w:styleId="HTMLCode">
    <w:name w:val="HTML Code"/>
    <w:basedOn w:val="DefaultParagraphFont"/>
    <w:uiPriority w:val="99"/>
    <w:unhideWhenUsed/>
    <w:rsid w:val="004637E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637E3"/>
  </w:style>
  <w:style w:type="character" w:customStyle="1" w:styleId="apple-converted-space">
    <w:name w:val="apple-converted-space"/>
    <w:basedOn w:val="DefaultParagraphFont"/>
    <w:rsid w:val="004637E3"/>
  </w:style>
  <w:style w:type="character" w:customStyle="1" w:styleId="paramlabel">
    <w:name w:val="paramlabel"/>
    <w:basedOn w:val="DefaultParagraphFont"/>
    <w:rsid w:val="004637E3"/>
  </w:style>
  <w:style w:type="character" w:customStyle="1" w:styleId="activetabletab">
    <w:name w:val="activetabletab"/>
    <w:basedOn w:val="DefaultParagraphFont"/>
    <w:rsid w:val="00100DB2"/>
  </w:style>
  <w:style w:type="character" w:customStyle="1" w:styleId="tabletab">
    <w:name w:val="tabletab"/>
    <w:basedOn w:val="DefaultParagraphFont"/>
    <w:rsid w:val="00100DB2"/>
  </w:style>
  <w:style w:type="character" w:customStyle="1" w:styleId="returnlabel">
    <w:name w:val="returnlabel"/>
    <w:basedOn w:val="DefaultParagraphFont"/>
    <w:rsid w:val="00100DB2"/>
  </w:style>
  <w:style w:type="character" w:customStyle="1" w:styleId="overridespecifylabel">
    <w:name w:val="overridespecifylabel"/>
    <w:basedOn w:val="DefaultParagraphFont"/>
    <w:rsid w:val="00531CFB"/>
  </w:style>
  <w:style w:type="paragraph" w:styleId="Caption">
    <w:name w:val="caption"/>
    <w:basedOn w:val="Normal"/>
    <w:next w:val="Normal"/>
    <w:uiPriority w:val="35"/>
    <w:unhideWhenUsed/>
    <w:qFormat/>
    <w:rsid w:val="00B15130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B4B96"/>
    <w:pPr>
      <w:ind w:left="720"/>
      <w:contextualSpacing/>
    </w:pPr>
  </w:style>
  <w:style w:type="character" w:customStyle="1" w:styleId="Heading1Char">
    <w:name w:val="Heading 1 Char"/>
    <w:aliases w:val="Livello 1 Char,ITT t1 Char,PA Chapter Char,TE Char,Level 1 Char,h1 Char"/>
    <w:basedOn w:val="DefaultParagraphFont"/>
    <w:link w:val="Heading1"/>
    <w:uiPriority w:val="9"/>
    <w:rsid w:val="0040064E"/>
    <w:rPr>
      <w:rFonts w:ascii="Georgia" w:hAnsi="Georgia"/>
      <w:b/>
      <w:caps/>
      <w:sz w:val="28"/>
      <w:szCs w:val="24"/>
      <w:lang w:val="en-GB"/>
    </w:rPr>
  </w:style>
  <w:style w:type="paragraph" w:customStyle="1" w:styleId="Level2">
    <w:name w:val="Level_2"/>
    <w:basedOn w:val="Level20"/>
    <w:link w:val="Level2Char"/>
    <w:qFormat/>
    <w:rsid w:val="0040064E"/>
    <w:pPr>
      <w:ind w:left="0" w:firstLine="0"/>
    </w:pPr>
    <w:rPr>
      <w:caps w:val="0"/>
    </w:rPr>
  </w:style>
  <w:style w:type="paragraph" w:customStyle="1" w:styleId="Level20">
    <w:name w:val="Level2"/>
    <w:basedOn w:val="Level1"/>
    <w:link w:val="Level2Char0"/>
    <w:rsid w:val="0040064E"/>
    <w:pPr>
      <w:ind w:left="1003"/>
    </w:pPr>
  </w:style>
  <w:style w:type="paragraph" w:customStyle="1" w:styleId="Level1">
    <w:name w:val="Level1"/>
    <w:basedOn w:val="ListParagraph"/>
    <w:next w:val="Normal"/>
    <w:link w:val="Level1Char"/>
    <w:qFormat/>
    <w:rsid w:val="0040064E"/>
    <w:pPr>
      <w:spacing w:after="200" w:line="276" w:lineRule="auto"/>
      <w:ind w:hanging="360"/>
    </w:pPr>
    <w:rPr>
      <w:rFonts w:eastAsiaTheme="minorHAnsi" w:cstheme="minorBidi"/>
      <w:b/>
      <w:caps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064E"/>
    <w:rPr>
      <w:rFonts w:ascii="Georgia" w:hAnsi="Georgia"/>
      <w:sz w:val="18"/>
      <w:szCs w:val="24"/>
      <w:lang w:val="en-GB"/>
    </w:rPr>
  </w:style>
  <w:style w:type="character" w:customStyle="1" w:styleId="Level1Char">
    <w:name w:val="Level1 Char"/>
    <w:basedOn w:val="ListParagraphChar"/>
    <w:link w:val="Level1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0">
    <w:name w:val="Level2 Char"/>
    <w:basedOn w:val="Level1Char"/>
    <w:link w:val="Level20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">
    <w:name w:val="Level_2 Char"/>
    <w:basedOn w:val="Level2Char0"/>
    <w:link w:val="Level2"/>
    <w:rsid w:val="0040064E"/>
    <w:rPr>
      <w:rFonts w:ascii="Georgia" w:eastAsiaTheme="minorHAnsi" w:hAnsi="Georgia" w:cstheme="minorBidi"/>
      <w:b/>
      <w:caps w:val="0"/>
      <w:sz w:val="18"/>
      <w:szCs w:val="22"/>
      <w:lang w:val="pt-PT"/>
    </w:rPr>
  </w:style>
  <w:style w:type="character" w:customStyle="1" w:styleId="Heading2Char">
    <w:name w:val="Heading 2 Char"/>
    <w:aliases w:val="H2 Char,h2 Char"/>
    <w:basedOn w:val="DefaultParagraphFont"/>
    <w:link w:val="Heading2"/>
    <w:uiPriority w:val="9"/>
    <w:rsid w:val="0040064E"/>
    <w:rPr>
      <w:rFonts w:ascii="Georgia" w:hAnsi="Georgia" w:cs="Arial"/>
      <w:b/>
      <w:bCs/>
      <w:iCs/>
      <w:sz w:val="28"/>
      <w:szCs w:val="28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64E"/>
    <w:rPr>
      <w:rFonts w:ascii="Georgia" w:hAnsi="Georgia"/>
      <w:sz w:val="18"/>
      <w:lang w:val="it-IT"/>
    </w:rPr>
  </w:style>
  <w:style w:type="character" w:styleId="CommentReference">
    <w:name w:val="annotation reference"/>
    <w:basedOn w:val="DefaultParagraphFont"/>
    <w:uiPriority w:val="99"/>
    <w:unhideWhenUsed/>
    <w:rsid w:val="00400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64E"/>
    <w:pPr>
      <w:spacing w:after="200"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64E"/>
    <w:rPr>
      <w:rFonts w:eastAsia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00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0064E"/>
    <w:rPr>
      <w:rFonts w:eastAsiaTheme="minorHAnsi" w:cstheme="minorBidi"/>
      <w:b/>
      <w:bCs/>
    </w:rPr>
  </w:style>
  <w:style w:type="paragraph" w:styleId="Revision">
    <w:name w:val="Revision"/>
    <w:hidden/>
    <w:uiPriority w:val="99"/>
    <w:semiHidden/>
    <w:rsid w:val="0040064E"/>
    <w:rPr>
      <w:rFonts w:eastAsiaTheme="minorHAnsi" w:cstheme="minorBidi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0064E"/>
    <w:pPr>
      <w:keepNext/>
      <w:keepLines/>
      <w:spacing w:before="120" w:after="0" w:line="360" w:lineRule="auto"/>
      <w:jc w:val="both"/>
      <w:outlineLvl w:val="9"/>
    </w:pPr>
    <w:rPr>
      <w:rFonts w:ascii="Times New Roman" w:eastAsiaTheme="majorEastAsia" w:hAnsi="Times New Roman" w:cstheme="majorBidi"/>
      <w:bCs/>
      <w:sz w:val="24"/>
      <w:szCs w:val="28"/>
      <w:lang w:val="en-US" w:eastAsia="ja-JP"/>
    </w:rPr>
  </w:style>
  <w:style w:type="paragraph" w:customStyle="1" w:styleId="Text">
    <w:name w:val="Text"/>
    <w:basedOn w:val="Normal"/>
    <w:rsid w:val="0040064E"/>
    <w:pPr>
      <w:tabs>
        <w:tab w:val="left" w:pos="288"/>
      </w:tabs>
      <w:spacing w:line="240" w:lineRule="auto"/>
      <w:ind w:firstLine="288"/>
    </w:pPr>
    <w:rPr>
      <w:rFonts w:ascii="Times New Roman" w:hAnsi="Times New Roman"/>
      <w:sz w:val="20"/>
      <w:szCs w:val="20"/>
      <w:lang w:val="en-US"/>
    </w:rPr>
  </w:style>
  <w:style w:type="paragraph" w:customStyle="1" w:styleId="Figure">
    <w:name w:val="Figure"/>
    <w:basedOn w:val="Normal"/>
    <w:next w:val="Text"/>
    <w:rsid w:val="0040064E"/>
    <w:pPr>
      <w:framePr w:hSpace="187" w:vSpace="187" w:wrap="around" w:vAnchor="text" w:hAnchor="text" w:y="1"/>
      <w:spacing w:line="240" w:lineRule="auto"/>
    </w:pPr>
    <w:rPr>
      <w:rFonts w:ascii="Times New Roman" w:hAnsi="Times New Roman"/>
      <w:b/>
      <w:sz w:val="20"/>
      <w:szCs w:val="20"/>
      <w:lang w:val="en-US"/>
    </w:rPr>
  </w:style>
  <w:style w:type="paragraph" w:customStyle="1" w:styleId="References">
    <w:name w:val="References"/>
    <w:basedOn w:val="Normal"/>
    <w:rsid w:val="0040064E"/>
    <w:pPr>
      <w:spacing w:line="240" w:lineRule="auto"/>
      <w:ind w:firstLine="288"/>
    </w:pPr>
    <w:rPr>
      <w:rFonts w:ascii="Times New Roman" w:hAnsi="Times New Roman"/>
      <w:szCs w:val="20"/>
      <w:lang w:val="en-US"/>
    </w:rPr>
  </w:style>
  <w:style w:type="paragraph" w:customStyle="1" w:styleId="Tables">
    <w:name w:val="Tables"/>
    <w:basedOn w:val="Normal"/>
    <w:link w:val="TablesChar"/>
    <w:qFormat/>
    <w:rsid w:val="0040064E"/>
    <w:pPr>
      <w:spacing w:line="276" w:lineRule="auto"/>
      <w:jc w:val="center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TablesChar">
    <w:name w:val="Tables Char"/>
    <w:basedOn w:val="DefaultParagraphFont"/>
    <w:link w:val="Tables"/>
    <w:rsid w:val="0040064E"/>
    <w:rPr>
      <w:rFonts w:eastAsiaTheme="minorHAnsi" w:cstheme="minorBidi"/>
      <w:sz w:val="24"/>
      <w:szCs w:val="22"/>
    </w:rPr>
  </w:style>
  <w:style w:type="paragraph" w:customStyle="1" w:styleId="ieeenormal">
    <w:name w:val="ieeenormal"/>
    <w:basedOn w:val="Normal"/>
    <w:link w:val="ieeenormalChar"/>
    <w:uiPriority w:val="99"/>
    <w:rsid w:val="0040064E"/>
    <w:pPr>
      <w:spacing w:after="200" w:line="240" w:lineRule="auto"/>
    </w:pPr>
    <w:rPr>
      <w:rFonts w:ascii="Times New Roman" w:hAnsi="Times New Roman"/>
      <w:lang w:val="en-US"/>
    </w:rPr>
  </w:style>
  <w:style w:type="character" w:customStyle="1" w:styleId="ieeenormalChar">
    <w:name w:val="ieeenormal Char"/>
    <w:basedOn w:val="DefaultParagraphFont"/>
    <w:link w:val="ieeenormal"/>
    <w:uiPriority w:val="99"/>
    <w:locked/>
    <w:rsid w:val="0040064E"/>
    <w:rPr>
      <w:sz w:val="24"/>
      <w:szCs w:val="24"/>
    </w:rPr>
  </w:style>
  <w:style w:type="paragraph" w:customStyle="1" w:styleId="ieeelist">
    <w:name w:val="ieeelist"/>
    <w:basedOn w:val="ieeenormal"/>
    <w:uiPriority w:val="99"/>
    <w:rsid w:val="0040064E"/>
    <w:pPr>
      <w:tabs>
        <w:tab w:val="num" w:pos="432"/>
      </w:tabs>
      <w:ind w:left="432" w:hanging="432"/>
    </w:pPr>
  </w:style>
  <w:style w:type="character" w:customStyle="1" w:styleId="FooterChar">
    <w:name w:val="Footer Char"/>
    <w:basedOn w:val="DefaultParagraphFont"/>
    <w:link w:val="Footer"/>
    <w:uiPriority w:val="99"/>
    <w:rsid w:val="0040064E"/>
    <w:rPr>
      <w:rFonts w:ascii="Georgia" w:hAnsi="Georgia"/>
      <w:sz w:val="18"/>
      <w:szCs w:val="24"/>
      <w:lang w:val="en-GB"/>
    </w:rPr>
  </w:style>
  <w:style w:type="paragraph" w:customStyle="1" w:styleId="Style1">
    <w:name w:val="Style1"/>
    <w:basedOn w:val="Normal"/>
    <w:link w:val="Style1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="SimSun" w:hAnsi="Times New Roman"/>
      <w:b/>
      <w:szCs w:val="26"/>
      <w:lang w:val="en-US"/>
    </w:rPr>
  </w:style>
  <w:style w:type="character" w:customStyle="1" w:styleId="Style1Char">
    <w:name w:val="Style1 Char"/>
    <w:basedOn w:val="DefaultParagraphFont"/>
    <w:link w:val="Style1"/>
    <w:rsid w:val="0040064E"/>
    <w:rPr>
      <w:rFonts w:eastAsia="SimSun"/>
      <w:b/>
      <w:sz w:val="24"/>
      <w:szCs w:val="26"/>
    </w:rPr>
  </w:style>
  <w:style w:type="paragraph" w:customStyle="1" w:styleId="Style3">
    <w:name w:val="Style3"/>
    <w:basedOn w:val="Normal"/>
    <w:link w:val="Style3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Theme="minorHAnsi" w:hAnsi="Times New Roman" w:cstheme="minorBidi"/>
      <w:b/>
      <w:color w:val="FF0000"/>
      <w:szCs w:val="22"/>
      <w:lang w:val="en-US"/>
    </w:rPr>
  </w:style>
  <w:style w:type="character" w:customStyle="1" w:styleId="Style3Char">
    <w:name w:val="Style3 Char"/>
    <w:basedOn w:val="DefaultParagraphFont"/>
    <w:link w:val="Style3"/>
    <w:rsid w:val="0040064E"/>
    <w:rPr>
      <w:rFonts w:eastAsiaTheme="minorHAnsi" w:cstheme="minorBidi"/>
      <w:b/>
      <w:color w:val="FF0000"/>
      <w:sz w:val="24"/>
      <w:szCs w:val="22"/>
    </w:rPr>
  </w:style>
  <w:style w:type="paragraph" w:customStyle="1" w:styleId="Level1outside">
    <w:name w:val="Level_1_outside"/>
    <w:basedOn w:val="Normal"/>
    <w:link w:val="Level1outsideChar"/>
    <w:qFormat/>
    <w:rsid w:val="0040064E"/>
    <w:pPr>
      <w:spacing w:after="200" w:line="276" w:lineRule="auto"/>
      <w:jc w:val="center"/>
    </w:pPr>
    <w:rPr>
      <w:rFonts w:ascii="Times New Roman" w:eastAsiaTheme="minorHAnsi" w:hAnsi="Times New Roman" w:cstheme="minorBidi"/>
      <w:b/>
      <w:sz w:val="32"/>
      <w:szCs w:val="32"/>
    </w:rPr>
  </w:style>
  <w:style w:type="character" w:customStyle="1" w:styleId="Level1outsideChar">
    <w:name w:val="Level_1_outside Char"/>
    <w:basedOn w:val="DefaultParagraphFont"/>
    <w:link w:val="Level1outside"/>
    <w:rsid w:val="0040064E"/>
    <w:rPr>
      <w:rFonts w:eastAsiaTheme="minorHAnsi" w:cstheme="minorBidi"/>
      <w:b/>
      <w:sz w:val="32"/>
      <w:szCs w:val="32"/>
      <w:lang w:val="en-GB"/>
    </w:rPr>
  </w:style>
  <w:style w:type="paragraph" w:styleId="BlockText">
    <w:name w:val="Block Text"/>
    <w:basedOn w:val="Normal"/>
    <w:uiPriority w:val="99"/>
    <w:unhideWhenUsed/>
    <w:rsid w:val="004006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0064E"/>
    <w:rPr>
      <w:rFonts w:eastAsiaTheme="minorHAnsi" w:cstheme="minorBidi"/>
      <w:sz w:val="24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40064E"/>
    <w:pPr>
      <w:spacing w:after="120" w:line="48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0064E"/>
    <w:rPr>
      <w:rFonts w:eastAsiaTheme="minorHAnsi" w:cstheme="minorBidi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0064E"/>
    <w:rPr>
      <w:rFonts w:eastAsiaTheme="minorHAns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0064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0064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064E"/>
    <w:pPr>
      <w:spacing w:after="120" w:line="480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0064E"/>
    <w:rPr>
      <w:rFonts w:eastAsiaTheme="minorHAnsi" w:cstheme="minorBidi"/>
      <w:sz w:val="16"/>
      <w:szCs w:val="16"/>
    </w:rPr>
  </w:style>
  <w:style w:type="paragraph" w:styleId="Closing">
    <w:name w:val="Closing"/>
    <w:basedOn w:val="Normal"/>
    <w:link w:val="ClosingChar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ClosingChar">
    <w:name w:val="Closing Char"/>
    <w:basedOn w:val="DefaultParagraphFont"/>
    <w:link w:val="Closing"/>
    <w:rsid w:val="0040064E"/>
    <w:rPr>
      <w:rFonts w:eastAsiaTheme="minorHAnsi" w:cstheme="minorBidi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40064E"/>
    <w:rPr>
      <w:rFonts w:eastAsiaTheme="minorHAnsi" w:cstheme="minorBidi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sid w:val="0040064E"/>
    <w:pPr>
      <w:spacing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0064E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0064E"/>
    <w:rPr>
      <w:rFonts w:eastAsiaTheme="minorHAnsi" w:cstheme="minorBidi"/>
      <w:sz w:val="24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0064E"/>
    <w:rPr>
      <w:rFonts w:eastAsiaTheme="minorHAnsi" w:cstheme="minorBidi"/>
    </w:rPr>
  </w:style>
  <w:style w:type="paragraph" w:styleId="EnvelopeAddress">
    <w:name w:val="envelope address"/>
    <w:basedOn w:val="Normal"/>
    <w:uiPriority w:val="99"/>
    <w:unhideWhenUsed/>
    <w:rsid w:val="0040064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uiPriority w:val="99"/>
    <w:unhideWhenUsed/>
    <w:rsid w:val="0040064E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0064E"/>
    <w:rPr>
      <w:rFonts w:ascii="Georgia" w:hAnsi="Georgia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064E"/>
    <w:rPr>
      <w:rFonts w:ascii="Georgia" w:hAnsi="Georgia"/>
      <w:b/>
      <w:bCs/>
      <w:i/>
      <w:iCs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0064E"/>
    <w:rPr>
      <w:rFonts w:ascii="Georgia" w:hAnsi="Georgia"/>
      <w:bCs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0064E"/>
    <w:rPr>
      <w:rFonts w:ascii="Georgia" w:hAnsi="Georgia"/>
      <w:i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0064E"/>
    <w:rPr>
      <w:rFonts w:ascii="Georgia" w:hAnsi="Georgia"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0064E"/>
    <w:rPr>
      <w:rFonts w:ascii="Georgia" w:hAnsi="Georgia" w:cs="Arial"/>
      <w:i/>
      <w:sz w:val="24"/>
      <w:szCs w:val="22"/>
      <w:lang w:val="en-GB"/>
    </w:rPr>
  </w:style>
  <w:style w:type="paragraph" w:styleId="HTMLAddress">
    <w:name w:val="HTML Address"/>
    <w:basedOn w:val="Normal"/>
    <w:link w:val="HTMLAddress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i/>
      <w:iCs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rsid w:val="0040064E"/>
    <w:rPr>
      <w:rFonts w:eastAsiaTheme="minorHAnsi" w:cstheme="minorBidi"/>
      <w:i/>
      <w:iCs/>
      <w:sz w:val="24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40064E"/>
    <w:pPr>
      <w:spacing w:line="240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40064E"/>
    <w:pPr>
      <w:spacing w:line="240" w:lineRule="auto"/>
      <w:ind w:left="4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3">
    <w:name w:val="index 3"/>
    <w:basedOn w:val="Normal"/>
    <w:next w:val="Normal"/>
    <w:autoRedefine/>
    <w:uiPriority w:val="99"/>
    <w:unhideWhenUsed/>
    <w:rsid w:val="0040064E"/>
    <w:pPr>
      <w:spacing w:line="240" w:lineRule="auto"/>
      <w:ind w:left="7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4">
    <w:name w:val="index 4"/>
    <w:basedOn w:val="Normal"/>
    <w:next w:val="Normal"/>
    <w:autoRedefine/>
    <w:uiPriority w:val="99"/>
    <w:unhideWhenUsed/>
    <w:rsid w:val="0040064E"/>
    <w:pPr>
      <w:spacing w:line="240" w:lineRule="auto"/>
      <w:ind w:left="9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5">
    <w:name w:val="index 5"/>
    <w:basedOn w:val="Normal"/>
    <w:next w:val="Normal"/>
    <w:autoRedefine/>
    <w:uiPriority w:val="99"/>
    <w:unhideWhenUsed/>
    <w:rsid w:val="0040064E"/>
    <w:pPr>
      <w:spacing w:line="240" w:lineRule="auto"/>
      <w:ind w:left="120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40064E"/>
    <w:pPr>
      <w:spacing w:line="240" w:lineRule="auto"/>
      <w:ind w:left="14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7">
    <w:name w:val="index 7"/>
    <w:basedOn w:val="Normal"/>
    <w:next w:val="Normal"/>
    <w:autoRedefine/>
    <w:uiPriority w:val="99"/>
    <w:unhideWhenUsed/>
    <w:rsid w:val="0040064E"/>
    <w:pPr>
      <w:spacing w:line="240" w:lineRule="auto"/>
      <w:ind w:left="16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8">
    <w:name w:val="index 8"/>
    <w:basedOn w:val="Normal"/>
    <w:next w:val="Normal"/>
    <w:autoRedefine/>
    <w:uiPriority w:val="99"/>
    <w:unhideWhenUsed/>
    <w:rsid w:val="0040064E"/>
    <w:pPr>
      <w:spacing w:line="240" w:lineRule="auto"/>
      <w:ind w:left="19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9">
    <w:name w:val="index 9"/>
    <w:basedOn w:val="Normal"/>
    <w:next w:val="Normal"/>
    <w:autoRedefine/>
    <w:uiPriority w:val="99"/>
    <w:unhideWhenUsed/>
    <w:rsid w:val="0040064E"/>
    <w:pPr>
      <w:spacing w:line="240" w:lineRule="auto"/>
      <w:ind w:left="21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Heading">
    <w:name w:val="index heading"/>
    <w:basedOn w:val="Normal"/>
    <w:next w:val="Index1"/>
    <w:uiPriority w:val="99"/>
    <w:unhideWhenUsed/>
    <w:rsid w:val="0040064E"/>
    <w:pPr>
      <w:spacing w:after="200" w:line="276" w:lineRule="auto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4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Times New Roman" w:eastAsiaTheme="minorHAnsi" w:hAnsi="Times New Roman" w:cstheme="minorBidi"/>
      <w:b/>
      <w:bCs/>
      <w:i/>
      <w:iCs/>
      <w:color w:val="4F81BD" w:themeColor="accent1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4E"/>
    <w:rPr>
      <w:rFonts w:eastAsiaTheme="minorHAnsi" w:cstheme="minorBidi"/>
      <w:b/>
      <w:bCs/>
      <w:i/>
      <w:iCs/>
      <w:color w:val="4F81BD" w:themeColor="accent1"/>
      <w:sz w:val="24"/>
      <w:szCs w:val="22"/>
    </w:rPr>
  </w:style>
  <w:style w:type="paragraph" w:styleId="List">
    <w:name w:val="List"/>
    <w:basedOn w:val="Normal"/>
    <w:uiPriority w:val="99"/>
    <w:unhideWhenUsed/>
    <w:rsid w:val="0040064E"/>
    <w:pPr>
      <w:spacing w:after="200" w:line="276" w:lineRule="auto"/>
      <w:ind w:left="283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2">
    <w:name w:val="List 2"/>
    <w:basedOn w:val="Normal"/>
    <w:uiPriority w:val="99"/>
    <w:unhideWhenUsed/>
    <w:rsid w:val="0040064E"/>
    <w:pPr>
      <w:spacing w:after="200" w:line="276" w:lineRule="auto"/>
      <w:ind w:left="566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3">
    <w:name w:val="List 3"/>
    <w:basedOn w:val="Normal"/>
    <w:uiPriority w:val="99"/>
    <w:unhideWhenUsed/>
    <w:rsid w:val="0040064E"/>
    <w:pPr>
      <w:spacing w:after="200" w:line="276" w:lineRule="auto"/>
      <w:ind w:left="849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4">
    <w:name w:val="List 4"/>
    <w:basedOn w:val="Normal"/>
    <w:uiPriority w:val="99"/>
    <w:unhideWhenUsed/>
    <w:rsid w:val="0040064E"/>
    <w:pPr>
      <w:spacing w:after="200" w:line="276" w:lineRule="auto"/>
      <w:ind w:left="1132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5">
    <w:name w:val="List 5"/>
    <w:basedOn w:val="Normal"/>
    <w:uiPriority w:val="99"/>
    <w:unhideWhenUsed/>
    <w:rsid w:val="0040064E"/>
    <w:pPr>
      <w:spacing w:after="200" w:line="276" w:lineRule="auto"/>
      <w:ind w:left="1415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40064E"/>
    <w:pPr>
      <w:numPr>
        <w:numId w:val="1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2">
    <w:name w:val="List Bullet 2"/>
    <w:basedOn w:val="Normal"/>
    <w:uiPriority w:val="99"/>
    <w:unhideWhenUsed/>
    <w:rsid w:val="0040064E"/>
    <w:pPr>
      <w:numPr>
        <w:numId w:val="22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3">
    <w:name w:val="List Bullet 3"/>
    <w:basedOn w:val="Normal"/>
    <w:unhideWhenUsed/>
    <w:rsid w:val="0040064E"/>
    <w:pPr>
      <w:numPr>
        <w:numId w:val="23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4">
    <w:name w:val="List Bullet 4"/>
    <w:basedOn w:val="Normal"/>
    <w:uiPriority w:val="99"/>
    <w:unhideWhenUsed/>
    <w:rsid w:val="0040064E"/>
    <w:pPr>
      <w:numPr>
        <w:numId w:val="24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40064E"/>
    <w:pPr>
      <w:numPr>
        <w:numId w:val="25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">
    <w:name w:val="List Continue"/>
    <w:basedOn w:val="Normal"/>
    <w:uiPriority w:val="99"/>
    <w:unhideWhenUsed/>
    <w:rsid w:val="0040064E"/>
    <w:pPr>
      <w:spacing w:after="120" w:line="276" w:lineRule="auto"/>
      <w:ind w:left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2">
    <w:name w:val="List Continue 2"/>
    <w:basedOn w:val="Normal"/>
    <w:uiPriority w:val="99"/>
    <w:unhideWhenUsed/>
    <w:rsid w:val="0040064E"/>
    <w:pPr>
      <w:spacing w:after="120" w:line="276" w:lineRule="auto"/>
      <w:ind w:left="566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3">
    <w:name w:val="List Continue 3"/>
    <w:basedOn w:val="Normal"/>
    <w:uiPriority w:val="99"/>
    <w:unhideWhenUsed/>
    <w:rsid w:val="0040064E"/>
    <w:pPr>
      <w:spacing w:after="120" w:line="276" w:lineRule="auto"/>
      <w:ind w:left="849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4">
    <w:name w:val="List Continue 4"/>
    <w:basedOn w:val="Normal"/>
    <w:uiPriority w:val="99"/>
    <w:unhideWhenUsed/>
    <w:rsid w:val="0040064E"/>
    <w:pPr>
      <w:spacing w:after="120" w:line="276" w:lineRule="auto"/>
      <w:ind w:left="1132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5">
    <w:name w:val="List Continue 5"/>
    <w:basedOn w:val="Normal"/>
    <w:uiPriority w:val="99"/>
    <w:unhideWhenUsed/>
    <w:rsid w:val="0040064E"/>
    <w:pPr>
      <w:spacing w:after="120" w:line="276" w:lineRule="auto"/>
      <w:ind w:left="1415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40064E"/>
    <w:pPr>
      <w:numPr>
        <w:numId w:val="2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2">
    <w:name w:val="List Number 2"/>
    <w:basedOn w:val="Normal"/>
    <w:uiPriority w:val="99"/>
    <w:unhideWhenUsed/>
    <w:rsid w:val="0040064E"/>
    <w:pPr>
      <w:numPr>
        <w:numId w:val="27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3">
    <w:name w:val="List Number 3"/>
    <w:basedOn w:val="Normal"/>
    <w:uiPriority w:val="99"/>
    <w:unhideWhenUsed/>
    <w:rsid w:val="0040064E"/>
    <w:pPr>
      <w:numPr>
        <w:numId w:val="28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4">
    <w:name w:val="List Number 4"/>
    <w:basedOn w:val="Normal"/>
    <w:uiPriority w:val="99"/>
    <w:unhideWhenUsed/>
    <w:rsid w:val="0040064E"/>
    <w:pPr>
      <w:numPr>
        <w:numId w:val="29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5">
    <w:name w:val="List Number 5"/>
    <w:basedOn w:val="Normal"/>
    <w:uiPriority w:val="99"/>
    <w:unhideWhenUsed/>
    <w:rsid w:val="0040064E"/>
    <w:pPr>
      <w:numPr>
        <w:numId w:val="30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4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jc w:val="both"/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40064E"/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unhideWhenUsed/>
    <w:rsid w:val="004006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0064E"/>
    <w:pPr>
      <w:jc w:val="both"/>
    </w:pPr>
    <w:rPr>
      <w:rFonts w:eastAsiaTheme="minorHAnsi" w:cstheme="minorBidi"/>
      <w:sz w:val="24"/>
      <w:szCs w:val="22"/>
    </w:rPr>
  </w:style>
  <w:style w:type="paragraph" w:styleId="NormalIndent">
    <w:name w:val="Normal Indent"/>
    <w:basedOn w:val="Normal"/>
    <w:uiPriority w:val="99"/>
    <w:unhideWhenUsed/>
    <w:rsid w:val="0040064E"/>
    <w:pPr>
      <w:spacing w:after="200" w:line="276" w:lineRule="auto"/>
      <w:ind w:left="720"/>
    </w:pPr>
    <w:rPr>
      <w:rFonts w:ascii="Times New Roman" w:eastAsiaTheme="minorHAnsi" w:hAnsi="Times New Roman" w:cstheme="minorBidi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0064E"/>
    <w:rPr>
      <w:rFonts w:eastAsiaTheme="minorHAnsi" w:cstheme="minorBidi"/>
      <w:sz w:val="24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0064E"/>
    <w:pPr>
      <w:spacing w:line="240" w:lineRule="auto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0064E"/>
    <w:rPr>
      <w:rFonts w:ascii="Consolas" w:eastAsiaTheme="minorHAns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0064E"/>
    <w:pPr>
      <w:spacing w:after="200" w:line="276" w:lineRule="auto"/>
    </w:pPr>
    <w:rPr>
      <w:rFonts w:ascii="Times New Roman" w:eastAsiaTheme="minorHAnsi" w:hAnsi="Times New Roman" w:cstheme="minorBidi"/>
      <w:i/>
      <w:iCs/>
      <w:color w:val="000000" w:themeColor="text1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0064E"/>
    <w:rPr>
      <w:rFonts w:eastAsiaTheme="minorHAnsi" w:cstheme="minorBidi"/>
      <w:i/>
      <w:iCs/>
      <w:color w:val="000000" w:themeColor="text1"/>
      <w:sz w:val="24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rsid w:val="0040064E"/>
    <w:rPr>
      <w:rFonts w:eastAsiaTheme="minorHAnsi" w:cstheme="minorBidi"/>
      <w:sz w:val="24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rsid w:val="0040064E"/>
    <w:rPr>
      <w:rFonts w:eastAsiaTheme="minorHAnsi" w:cstheme="minorBidi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4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0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40064E"/>
    <w:pPr>
      <w:spacing w:line="276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0064E"/>
    <w:pPr>
      <w:spacing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40064E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Data">
    <w:name w:val="Data"/>
    <w:basedOn w:val="DefaultParagraphFont"/>
    <w:uiPriority w:val="19"/>
    <w:qFormat/>
    <w:rsid w:val="004B0E27"/>
    <w:rPr>
      <w:rFonts w:ascii="Georgia" w:hAnsi="Georgia"/>
      <w:b w:val="0"/>
      <w:sz w:val="18"/>
    </w:rPr>
  </w:style>
  <w:style w:type="paragraph" w:customStyle="1" w:styleId="CCSDSTableText">
    <w:name w:val="CCSDS Table Text"/>
    <w:basedOn w:val="Normal"/>
    <w:link w:val="CCSDSTableTextChar"/>
    <w:qFormat/>
    <w:rsid w:val="00741C01"/>
    <w:pPr>
      <w:spacing w:line="280" w:lineRule="atLeast"/>
      <w:jc w:val="left"/>
    </w:pPr>
    <w:rPr>
      <w:rFonts w:ascii="Arial" w:hAnsi="Arial"/>
      <w:sz w:val="20"/>
      <w:szCs w:val="20"/>
      <w:lang w:val="x-none" w:eastAsia="x-none"/>
    </w:rPr>
  </w:style>
  <w:style w:type="character" w:customStyle="1" w:styleId="CCSDSTableTextChar">
    <w:name w:val="CCSDS Table Text Char"/>
    <w:link w:val="CCSDSTableText"/>
    <w:rsid w:val="00741C01"/>
    <w:rPr>
      <w:rFonts w:ascii="Arial" w:hAnsi="Arial"/>
      <w:lang w:val="x-none" w:eastAsia="x-none"/>
    </w:rPr>
  </w:style>
  <w:style w:type="paragraph" w:customStyle="1" w:styleId="CCSDSTableHeader">
    <w:name w:val="CCSDS Table Header"/>
    <w:basedOn w:val="Normal"/>
    <w:qFormat/>
    <w:rsid w:val="00741C01"/>
    <w:pPr>
      <w:spacing w:before="120" w:line="280" w:lineRule="atLeast"/>
      <w:jc w:val="center"/>
    </w:pPr>
    <w:rPr>
      <w:rFonts w:ascii="Arial" w:hAnsi="Arial" w:cs="Arial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line number" w:uiPriority="0"/>
    <w:lsdException w:name="page number" w:uiPriority="0"/>
    <w:lsdException w:name="endnote reference" w:uiPriority="0"/>
    <w:lsdException w:name="List Bullet 3" w:uiPriority="0"/>
    <w:lsdException w:name="Title" w:uiPriority="10" w:qFormat="1"/>
    <w:lsdException w:name="Closing" w:uiPriority="0"/>
    <w:lsdException w:name="Default Paragraph Font" w:uiPriority="0"/>
    <w:lsdException w:name="Subtitle" w:uiPriority="11" w:qFormat="1"/>
    <w:lsdException w:name="Strong" w:uiPriority="0" w:qFormat="1"/>
    <w:lsdException w:name="Emphasis" w:uiPriority="0" w:qFormat="1"/>
    <w:lsdException w:name="HTML Top of Form" w:uiPriority="0"/>
    <w:lsdException w:name="HTML Bottom of Form" w:uiPriority="0"/>
    <w:lsdException w:name="HTML Acronym" w:uiPriority="0"/>
    <w:lsdException w:name="HTML Cit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64E"/>
    <w:pPr>
      <w:spacing w:line="240" w:lineRule="atLeast"/>
      <w:jc w:val="both"/>
    </w:pPr>
    <w:rPr>
      <w:rFonts w:ascii="Georgia" w:hAnsi="Georgia"/>
      <w:sz w:val="24"/>
      <w:szCs w:val="24"/>
      <w:lang w:val="en-GB"/>
    </w:rPr>
  </w:style>
  <w:style w:type="paragraph" w:styleId="Heading1">
    <w:name w:val="heading 1"/>
    <w:aliases w:val="Livello 1,ITT t1,PA Chapter,TE,Level 1,h1"/>
    <w:basedOn w:val="STDDOCHeaderChapter"/>
    <w:next w:val="BodytextJustified"/>
    <w:link w:val="Heading1Char"/>
    <w:uiPriority w:val="9"/>
    <w:qFormat/>
    <w:rsid w:val="00F70F5E"/>
    <w:pPr>
      <w:numPr>
        <w:numId w:val="4"/>
      </w:numPr>
      <w:spacing w:after="240" w:line="240" w:lineRule="auto"/>
      <w:outlineLvl w:val="0"/>
    </w:pPr>
    <w:rPr>
      <w:caps/>
      <w:sz w:val="28"/>
      <w:lang w:val="en-GB"/>
    </w:rPr>
  </w:style>
  <w:style w:type="paragraph" w:styleId="Heading2">
    <w:name w:val="heading 2"/>
    <w:aliases w:val="H2,h2"/>
    <w:basedOn w:val="Normal"/>
    <w:next w:val="BodytextJustified"/>
    <w:link w:val="Heading2Char"/>
    <w:uiPriority w:val="9"/>
    <w:qFormat/>
    <w:rsid w:val="001B321A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Heading 3 Char,Heading 3 Char1 Char,Heading 3 Char Char Char,H3 Char Char Char,h3 Char Char Char,H3 Char1 Char,h3 Char1 Char,Heading 3 Char1 Char Char1 Char,Heading 3 Char Char Char Char1 Char,H3 Char Char Char Char1 Char,Heading 3 Char1"/>
    <w:basedOn w:val="Normal"/>
    <w:next w:val="BodytextJustified"/>
    <w:uiPriority w:val="9"/>
    <w:qFormat/>
    <w:rsid w:val="00EE0C64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BodytextJustified"/>
    <w:link w:val="Heading4Char"/>
    <w:uiPriority w:val="9"/>
    <w:qFormat/>
    <w:rsid w:val="001B321A"/>
    <w:pPr>
      <w:keepNext/>
      <w:numPr>
        <w:ilvl w:val="3"/>
        <w:numId w:val="3"/>
      </w:numPr>
      <w:spacing w:before="240" w:after="120" w:line="240" w:lineRule="auto"/>
      <w:ind w:left="0" w:firstLine="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Justified"/>
    <w:link w:val="Heading5Char"/>
    <w:uiPriority w:val="9"/>
    <w:qFormat/>
    <w:locked/>
    <w:rsid w:val="00F70F5E"/>
    <w:pPr>
      <w:keepNext/>
      <w:numPr>
        <w:ilvl w:val="4"/>
        <w:numId w:val="3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BodytextJustified"/>
    <w:link w:val="Heading6Char"/>
    <w:uiPriority w:val="9"/>
    <w:qFormat/>
    <w:rsid w:val="00F70F5E"/>
    <w:pPr>
      <w:numPr>
        <w:ilvl w:val="5"/>
        <w:numId w:val="3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BodytextJustified"/>
    <w:link w:val="Heading7Char"/>
    <w:uiPriority w:val="9"/>
    <w:qFormat/>
    <w:rsid w:val="00F70F5E"/>
    <w:pPr>
      <w:numPr>
        <w:ilvl w:val="6"/>
        <w:numId w:val="3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BodytextJustified"/>
    <w:link w:val="Heading8Char"/>
    <w:uiPriority w:val="9"/>
    <w:qFormat/>
    <w:rsid w:val="00F70F5E"/>
    <w:pPr>
      <w:numPr>
        <w:ilvl w:val="7"/>
        <w:numId w:val="3"/>
      </w:numPr>
      <w:spacing w:before="240" w:after="60" w:line="240" w:lineRule="auto"/>
      <w:outlineLvl w:val="7"/>
    </w:pPr>
    <w:rPr>
      <w:iCs/>
    </w:rPr>
  </w:style>
  <w:style w:type="paragraph" w:styleId="Heading9">
    <w:name w:val="heading 9"/>
    <w:basedOn w:val="Normal"/>
    <w:next w:val="BodytextJustified"/>
    <w:link w:val="Heading9Char"/>
    <w:uiPriority w:val="9"/>
    <w:qFormat/>
    <w:rsid w:val="00F70F5E"/>
    <w:pPr>
      <w:numPr>
        <w:ilvl w:val="8"/>
        <w:numId w:val="2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DDOCDocumentTitleLabel">
    <w:name w:val="STD DOC Document Title Label"/>
    <w:basedOn w:val="Normal"/>
    <w:rsid w:val="0083072D"/>
    <w:pPr>
      <w:spacing w:before="1160" w:after="240"/>
    </w:pPr>
    <w:rPr>
      <w:b/>
    </w:rPr>
  </w:style>
  <w:style w:type="paragraph" w:customStyle="1" w:styleId="STDDOCTitle">
    <w:name w:val="STD DOC Title"/>
    <w:basedOn w:val="Normal"/>
    <w:rsid w:val="0083072D"/>
    <w:pPr>
      <w:spacing w:line="480" w:lineRule="exact"/>
    </w:pPr>
    <w:rPr>
      <w:b/>
      <w:bCs/>
      <w:sz w:val="36"/>
      <w:szCs w:val="20"/>
    </w:rPr>
  </w:style>
  <w:style w:type="character" w:styleId="FollowedHyperlink">
    <w:name w:val="FollowedHyperlink"/>
    <w:basedOn w:val="DefaultParagraphFont"/>
    <w:uiPriority w:val="99"/>
    <w:rsid w:val="003344E2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locked/>
    <w:rsid w:val="00130C89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qFormat/>
    <w:locked/>
    <w:rsid w:val="00500BC2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locked/>
    <w:rsid w:val="00500BC2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Cs w:val="20"/>
      <w:lang w:val="it-IT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TOC4">
    <w:name w:val="toc 4"/>
    <w:basedOn w:val="Normal"/>
    <w:next w:val="Normal"/>
    <w:autoRedefine/>
    <w:uiPriority w:val="39"/>
    <w:locked/>
    <w:rsid w:val="00500BC2"/>
    <w:pPr>
      <w:tabs>
        <w:tab w:val="left" w:pos="709"/>
        <w:tab w:val="right" w:leader="dot" w:pos="9628"/>
      </w:tabs>
    </w:pPr>
  </w:style>
  <w:style w:type="paragraph" w:styleId="TOC5">
    <w:name w:val="toc 5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6">
    <w:name w:val="toc 6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7">
    <w:name w:val="toc 7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8">
    <w:name w:val="toc 8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paragraph" w:styleId="TOC9">
    <w:name w:val="toc 9"/>
    <w:basedOn w:val="Normal"/>
    <w:next w:val="Normal"/>
    <w:autoRedefine/>
    <w:uiPriority w:val="39"/>
    <w:rsid w:val="004E5D06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rsid w:val="0050068B"/>
    <w:rPr>
      <w:rFonts w:ascii="Georgia" w:hAnsi="Georgia"/>
      <w:sz w:val="16"/>
      <w:lang w:val="en-GB"/>
    </w:rPr>
  </w:style>
  <w:style w:type="paragraph" w:customStyle="1" w:styleId="STDDOCData">
    <w:name w:val="STD DOC Data"/>
    <w:basedOn w:val="Normal"/>
    <w:link w:val="STDDOCDataChar"/>
    <w:rsid w:val="004E2A1B"/>
    <w:pPr>
      <w:tabs>
        <w:tab w:val="left" w:pos="1588"/>
      </w:tabs>
    </w:pPr>
  </w:style>
  <w:style w:type="character" w:customStyle="1" w:styleId="STDDOCDataChar">
    <w:name w:val="STD DOC Data Char"/>
    <w:basedOn w:val="DefaultParagraphFont"/>
    <w:link w:val="STDDOCData"/>
    <w:rsid w:val="004E2A1B"/>
    <w:rPr>
      <w:rFonts w:ascii="Georgia" w:hAnsi="Georgia"/>
      <w:sz w:val="18"/>
      <w:szCs w:val="24"/>
      <w:lang w:val="en-US" w:eastAsia="en-US" w:bidi="ar-SA"/>
    </w:rPr>
  </w:style>
  <w:style w:type="paragraph" w:customStyle="1" w:styleId="STDDOCHeader">
    <w:name w:val="STD DOC Header"/>
    <w:link w:val="STDDOCHeaderChar"/>
    <w:rsid w:val="00B646B1"/>
    <w:pPr>
      <w:spacing w:before="240" w:after="240" w:line="240" w:lineRule="exact"/>
    </w:pPr>
    <w:rPr>
      <w:rFonts w:ascii="Georgia" w:hAnsi="Georgia"/>
      <w:b/>
      <w:sz w:val="18"/>
      <w:szCs w:val="24"/>
      <w:lang w:val="de-DE"/>
    </w:rPr>
  </w:style>
  <w:style w:type="character" w:customStyle="1" w:styleId="STDDOCHeaderChar">
    <w:name w:val="STD DOC Header Char"/>
    <w:basedOn w:val="DefaultParagraphFont"/>
    <w:link w:val="STDDOCHeader"/>
    <w:rsid w:val="00B646B1"/>
    <w:rPr>
      <w:rFonts w:ascii="Georgia" w:hAnsi="Georgia"/>
      <w:b/>
      <w:sz w:val="18"/>
      <w:szCs w:val="24"/>
      <w:lang w:val="de-DE" w:eastAsia="en-US" w:bidi="ar-SA"/>
    </w:rPr>
  </w:style>
  <w:style w:type="paragraph" w:customStyle="1" w:styleId="STDDOCDataLabel">
    <w:name w:val="STD DOC Data Label"/>
    <w:link w:val="STDDOCDataLabelCharChar"/>
    <w:rsid w:val="004E2A1B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customStyle="1" w:styleId="STDDOCHeaderChapter">
    <w:name w:val="STD DOC Header Chapter"/>
    <w:next w:val="Normal"/>
    <w:rsid w:val="00414A05"/>
    <w:pPr>
      <w:numPr>
        <w:numId w:val="1"/>
      </w:numPr>
      <w:spacing w:before="240" w:after="640" w:line="240" w:lineRule="exact"/>
      <w:ind w:hanging="720"/>
    </w:pPr>
    <w:rPr>
      <w:rFonts w:ascii="Georgia" w:hAnsi="Georgia"/>
      <w:b/>
      <w:sz w:val="18"/>
      <w:szCs w:val="24"/>
      <w:lang w:val="de-DE"/>
    </w:rPr>
  </w:style>
  <w:style w:type="character" w:customStyle="1" w:styleId="STDDOCDataLabelCharChar">
    <w:name w:val="STD DOC Data Label Char Char"/>
    <w:basedOn w:val="DefaultParagraphFont"/>
    <w:link w:val="STDDOCDataLabel"/>
    <w:rsid w:val="004E2A1B"/>
    <w:rPr>
      <w:rFonts w:ascii="Georgia" w:hAnsi="Georgia" w:cs="Georgia"/>
      <w:b/>
      <w:color w:val="211E1E"/>
      <w:sz w:val="18"/>
      <w:szCs w:val="18"/>
      <w:lang w:val="en-GB" w:eastAsia="it-IT" w:bidi="ar-SA"/>
    </w:rPr>
  </w:style>
  <w:style w:type="paragraph" w:styleId="Header">
    <w:name w:val="header"/>
    <w:basedOn w:val="Normal"/>
    <w:link w:val="HeaderChar"/>
    <w:uiPriority w:val="99"/>
    <w:rsid w:val="00F86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FF3"/>
    <w:rPr>
      <w:rFonts w:ascii="Georgia" w:hAnsi="Georgia"/>
      <w:sz w:val="18"/>
      <w:szCs w:val="24"/>
      <w:lang w:val="en-US" w:eastAsia="en-US"/>
    </w:rPr>
  </w:style>
  <w:style w:type="character" w:customStyle="1" w:styleId="Label">
    <w:name w:val="Label"/>
    <w:basedOn w:val="DefaultParagraphFont"/>
    <w:rsid w:val="00863139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rsid w:val="00192C25"/>
    <w:pPr>
      <w:spacing w:before="447" w:line="240" w:lineRule="auto"/>
      <w:jc w:val="right"/>
    </w:pPr>
  </w:style>
  <w:style w:type="paragraph" w:customStyle="1" w:styleId="sitename">
    <w:name w:val="sitename"/>
    <w:basedOn w:val="Normal"/>
    <w:rsid w:val="00835174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uiPriority w:val="59"/>
    <w:rsid w:val="00B60F72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Justified">
    <w:name w:val="Body text Justified"/>
    <w:basedOn w:val="Normal"/>
    <w:rsid w:val="001404C6"/>
    <w:pPr>
      <w:spacing w:line="240" w:lineRule="auto"/>
    </w:pPr>
    <w:rPr>
      <w:szCs w:val="20"/>
    </w:rPr>
  </w:style>
  <w:style w:type="character" w:styleId="Hyperlink">
    <w:name w:val="Hyperlink"/>
    <w:basedOn w:val="DefaultParagraphFont"/>
    <w:uiPriority w:val="99"/>
    <w:rsid w:val="00751D59"/>
    <w:rPr>
      <w:color w:val="0000FF"/>
      <w:u w:val="single"/>
    </w:rPr>
  </w:style>
  <w:style w:type="paragraph" w:customStyle="1" w:styleId="ESA-Classification">
    <w:name w:val="ESA-Classification"/>
    <w:basedOn w:val="Normal"/>
    <w:next w:val="Normal"/>
    <w:rsid w:val="00DA5E58"/>
    <w:rPr>
      <w:rFonts w:ascii="NotesEsa" w:hAnsi="NotesEsa"/>
      <w:sz w:val="16"/>
    </w:rPr>
  </w:style>
  <w:style w:type="paragraph" w:styleId="Footer">
    <w:name w:val="footer"/>
    <w:basedOn w:val="Normal"/>
    <w:link w:val="FooterChar"/>
    <w:uiPriority w:val="99"/>
    <w:rsid w:val="007F08DE"/>
    <w:pPr>
      <w:tabs>
        <w:tab w:val="center" w:pos="4153"/>
        <w:tab w:val="right" w:pos="8306"/>
      </w:tabs>
    </w:pPr>
  </w:style>
  <w:style w:type="paragraph" w:customStyle="1" w:styleId="ESA-Signature">
    <w:name w:val="ESA-Signature"/>
    <w:basedOn w:val="Normal"/>
    <w:rsid w:val="00EF2A85"/>
    <w:pPr>
      <w:tabs>
        <w:tab w:val="right" w:pos="9900"/>
      </w:tabs>
      <w:spacing w:line="240" w:lineRule="auto"/>
      <w:ind w:right="360"/>
    </w:pPr>
    <w:rPr>
      <w:b/>
      <w:noProof/>
      <w:color w:val="8B8D8E"/>
      <w:szCs w:val="18"/>
    </w:rPr>
  </w:style>
  <w:style w:type="paragraph" w:customStyle="1" w:styleId="ESA-Logo2">
    <w:name w:val="ESA-Logo2"/>
    <w:basedOn w:val="ESA-Logo"/>
    <w:rsid w:val="00FA7DD4"/>
    <w:pPr>
      <w:spacing w:after="360"/>
    </w:pPr>
  </w:style>
  <w:style w:type="paragraph" w:customStyle="1" w:styleId="Appendix">
    <w:name w:val="Appendix"/>
    <w:basedOn w:val="Heading1"/>
    <w:next w:val="BodytextJustified"/>
    <w:rsid w:val="00564367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sid w:val="00965E79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5E79"/>
    <w:rPr>
      <w:rFonts w:ascii="Lucida Grande" w:hAnsi="Lucida Grande" w:cs="Lucida Grande"/>
      <w:sz w:val="18"/>
      <w:szCs w:val="18"/>
      <w:lang w:val="en-GB"/>
    </w:rPr>
  </w:style>
  <w:style w:type="paragraph" w:customStyle="1" w:styleId="ESAAddress">
    <w:name w:val="ESAAddress"/>
    <w:basedOn w:val="Normal"/>
    <w:qFormat/>
    <w:rsid w:val="00965E79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ESAFooterText">
    <w:name w:val="ESAFooterText"/>
    <w:basedOn w:val="Normal"/>
    <w:qFormat/>
    <w:rsid w:val="00965E79"/>
    <w:pPr>
      <w:spacing w:line="240" w:lineRule="auto"/>
    </w:pPr>
    <w:rPr>
      <w:noProof/>
      <w:sz w:val="16"/>
      <w:szCs w:val="16"/>
    </w:rPr>
  </w:style>
  <w:style w:type="paragraph" w:customStyle="1" w:styleId="ESAFooterTextSDNospell">
    <w:name w:val="ESAFooterTextSDNospell"/>
    <w:basedOn w:val="Normal"/>
    <w:qFormat/>
    <w:rsid w:val="00F504BD"/>
    <w:rPr>
      <w:noProof/>
      <w:sz w:val="16"/>
      <w:szCs w:val="16"/>
    </w:rPr>
  </w:style>
  <w:style w:type="paragraph" w:customStyle="1" w:styleId="STDDocNoSpell">
    <w:name w:val="STDDocNoSpell"/>
    <w:basedOn w:val="STDDOCDataLabel"/>
    <w:link w:val="STDDocNoSpellChar"/>
    <w:qFormat/>
    <w:rsid w:val="0002515F"/>
    <w:pPr>
      <w:tabs>
        <w:tab w:val="clear" w:pos="3960"/>
        <w:tab w:val="clear" w:pos="4860"/>
        <w:tab w:val="clear" w:pos="6840"/>
        <w:tab w:val="left" w:pos="1620"/>
      </w:tabs>
    </w:pPr>
    <w:rPr>
      <w:b w:val="0"/>
      <w:noProof/>
    </w:rPr>
  </w:style>
  <w:style w:type="character" w:customStyle="1" w:styleId="STDDocNoSpellChar">
    <w:name w:val="STDDocNoSpell Char"/>
    <w:basedOn w:val="STDDOCDataLabelCharChar"/>
    <w:link w:val="STDDocNoSpell"/>
    <w:rsid w:val="0002515F"/>
    <w:rPr>
      <w:rFonts w:ascii="Georgia" w:hAnsi="Georgia" w:cs="Georgia"/>
      <w:b w:val="0"/>
      <w:noProof/>
      <w:color w:val="211E1E"/>
      <w:sz w:val="18"/>
      <w:szCs w:val="18"/>
      <w:lang w:val="en-GB" w:eastAsia="it-IT" w:bidi="ar-SA"/>
    </w:rPr>
  </w:style>
  <w:style w:type="paragraph" w:customStyle="1" w:styleId="ApproCLR">
    <w:name w:val="ApproCLR"/>
    <w:basedOn w:val="Normal"/>
    <w:qFormat/>
    <w:rsid w:val="00317CCC"/>
    <w:pPr>
      <w:spacing w:line="240" w:lineRule="auto"/>
    </w:pPr>
    <w:rPr>
      <w:noProof/>
    </w:rPr>
  </w:style>
  <w:style w:type="paragraph" w:customStyle="1" w:styleId="ApproCL">
    <w:name w:val="ApproCL"/>
    <w:basedOn w:val="Normal"/>
    <w:qFormat/>
    <w:rsid w:val="00860B64"/>
    <w:rPr>
      <w:noProof/>
    </w:rPr>
  </w:style>
  <w:style w:type="paragraph" w:styleId="NormalWeb">
    <w:name w:val="Normal (Web)"/>
    <w:basedOn w:val="Normal"/>
    <w:uiPriority w:val="99"/>
    <w:unhideWhenUsed/>
    <w:rsid w:val="00F34678"/>
    <w:pPr>
      <w:spacing w:before="100" w:beforeAutospacing="1" w:after="100" w:afterAutospacing="1" w:line="240" w:lineRule="auto"/>
    </w:pPr>
    <w:rPr>
      <w:rFonts w:ascii="Times New Roman" w:eastAsiaTheme="minorEastAsia" w:hAnsi="Times New Roman"/>
      <w:lang w:eastAsia="en-GB"/>
    </w:rPr>
  </w:style>
  <w:style w:type="character" w:customStyle="1" w:styleId="deprecatedlabel">
    <w:name w:val="deprecatedlabel"/>
    <w:basedOn w:val="DefaultParagraphFont"/>
    <w:rsid w:val="004637E3"/>
  </w:style>
  <w:style w:type="paragraph" w:styleId="HTMLPreformatted">
    <w:name w:val="HTML Preformatted"/>
    <w:basedOn w:val="Normal"/>
    <w:link w:val="HTMLPreformattedChar"/>
    <w:uiPriority w:val="99"/>
    <w:unhideWhenUsed/>
    <w:rsid w:val="0046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7E3"/>
    <w:rPr>
      <w:rFonts w:ascii="Courier New" w:hAnsi="Courier New" w:cs="Courier New"/>
      <w:lang w:val="en-GB" w:eastAsia="en-GB"/>
    </w:rPr>
  </w:style>
  <w:style w:type="character" w:customStyle="1" w:styleId="typenamelabel">
    <w:name w:val="typenamelabel"/>
    <w:basedOn w:val="DefaultParagraphFont"/>
    <w:rsid w:val="004637E3"/>
  </w:style>
  <w:style w:type="character" w:customStyle="1" w:styleId="simpletaglabel">
    <w:name w:val="simpletaglabel"/>
    <w:basedOn w:val="DefaultParagraphFont"/>
    <w:rsid w:val="004637E3"/>
  </w:style>
  <w:style w:type="character" w:styleId="HTMLCode">
    <w:name w:val="HTML Code"/>
    <w:basedOn w:val="DefaultParagraphFont"/>
    <w:uiPriority w:val="99"/>
    <w:unhideWhenUsed/>
    <w:rsid w:val="004637E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637E3"/>
  </w:style>
  <w:style w:type="character" w:customStyle="1" w:styleId="apple-converted-space">
    <w:name w:val="apple-converted-space"/>
    <w:basedOn w:val="DefaultParagraphFont"/>
    <w:rsid w:val="004637E3"/>
  </w:style>
  <w:style w:type="character" w:customStyle="1" w:styleId="paramlabel">
    <w:name w:val="paramlabel"/>
    <w:basedOn w:val="DefaultParagraphFont"/>
    <w:rsid w:val="004637E3"/>
  </w:style>
  <w:style w:type="character" w:customStyle="1" w:styleId="activetabletab">
    <w:name w:val="activetabletab"/>
    <w:basedOn w:val="DefaultParagraphFont"/>
    <w:rsid w:val="00100DB2"/>
  </w:style>
  <w:style w:type="character" w:customStyle="1" w:styleId="tabletab">
    <w:name w:val="tabletab"/>
    <w:basedOn w:val="DefaultParagraphFont"/>
    <w:rsid w:val="00100DB2"/>
  </w:style>
  <w:style w:type="character" w:customStyle="1" w:styleId="returnlabel">
    <w:name w:val="returnlabel"/>
    <w:basedOn w:val="DefaultParagraphFont"/>
    <w:rsid w:val="00100DB2"/>
  </w:style>
  <w:style w:type="character" w:customStyle="1" w:styleId="overridespecifylabel">
    <w:name w:val="overridespecifylabel"/>
    <w:basedOn w:val="DefaultParagraphFont"/>
    <w:rsid w:val="00531CFB"/>
  </w:style>
  <w:style w:type="paragraph" w:styleId="Caption">
    <w:name w:val="caption"/>
    <w:basedOn w:val="Normal"/>
    <w:next w:val="Normal"/>
    <w:uiPriority w:val="35"/>
    <w:unhideWhenUsed/>
    <w:qFormat/>
    <w:rsid w:val="00B15130"/>
    <w:pPr>
      <w:spacing w:after="200" w:line="240" w:lineRule="auto"/>
    </w:pPr>
    <w:rPr>
      <w:b/>
      <w:bCs/>
      <w:color w:val="4F81BD" w:themeColor="accent1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B4B96"/>
    <w:pPr>
      <w:ind w:left="720"/>
      <w:contextualSpacing/>
    </w:pPr>
  </w:style>
  <w:style w:type="character" w:customStyle="1" w:styleId="Heading1Char">
    <w:name w:val="Heading 1 Char"/>
    <w:aliases w:val="Livello 1 Char,ITT t1 Char,PA Chapter Char,TE Char,Level 1 Char,h1 Char"/>
    <w:basedOn w:val="DefaultParagraphFont"/>
    <w:link w:val="Heading1"/>
    <w:uiPriority w:val="9"/>
    <w:rsid w:val="0040064E"/>
    <w:rPr>
      <w:rFonts w:ascii="Georgia" w:hAnsi="Georgia"/>
      <w:b/>
      <w:caps/>
      <w:sz w:val="28"/>
      <w:szCs w:val="24"/>
      <w:lang w:val="en-GB"/>
    </w:rPr>
  </w:style>
  <w:style w:type="paragraph" w:customStyle="1" w:styleId="Level2">
    <w:name w:val="Level_2"/>
    <w:basedOn w:val="Level20"/>
    <w:link w:val="Level2Char"/>
    <w:qFormat/>
    <w:rsid w:val="0040064E"/>
    <w:pPr>
      <w:ind w:left="0" w:firstLine="0"/>
    </w:pPr>
    <w:rPr>
      <w:caps w:val="0"/>
    </w:rPr>
  </w:style>
  <w:style w:type="paragraph" w:customStyle="1" w:styleId="Level20">
    <w:name w:val="Level2"/>
    <w:basedOn w:val="Level1"/>
    <w:link w:val="Level2Char0"/>
    <w:rsid w:val="0040064E"/>
    <w:pPr>
      <w:ind w:left="1003"/>
    </w:pPr>
  </w:style>
  <w:style w:type="paragraph" w:customStyle="1" w:styleId="Level1">
    <w:name w:val="Level1"/>
    <w:basedOn w:val="ListParagraph"/>
    <w:next w:val="Normal"/>
    <w:link w:val="Level1Char"/>
    <w:qFormat/>
    <w:rsid w:val="0040064E"/>
    <w:pPr>
      <w:spacing w:after="200" w:line="276" w:lineRule="auto"/>
      <w:ind w:hanging="360"/>
    </w:pPr>
    <w:rPr>
      <w:rFonts w:eastAsiaTheme="minorHAnsi" w:cstheme="minorBidi"/>
      <w:b/>
      <w:caps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0064E"/>
    <w:rPr>
      <w:rFonts w:ascii="Georgia" w:hAnsi="Georgia"/>
      <w:sz w:val="18"/>
      <w:szCs w:val="24"/>
      <w:lang w:val="en-GB"/>
    </w:rPr>
  </w:style>
  <w:style w:type="character" w:customStyle="1" w:styleId="Level1Char">
    <w:name w:val="Level1 Char"/>
    <w:basedOn w:val="ListParagraphChar"/>
    <w:link w:val="Level1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0">
    <w:name w:val="Level2 Char"/>
    <w:basedOn w:val="Level1Char"/>
    <w:link w:val="Level20"/>
    <w:rsid w:val="0040064E"/>
    <w:rPr>
      <w:rFonts w:ascii="Georgia" w:eastAsiaTheme="minorHAnsi" w:hAnsi="Georgia" w:cstheme="minorBidi"/>
      <w:b/>
      <w:caps/>
      <w:sz w:val="18"/>
      <w:szCs w:val="22"/>
      <w:lang w:val="pt-PT"/>
    </w:rPr>
  </w:style>
  <w:style w:type="character" w:customStyle="1" w:styleId="Level2Char">
    <w:name w:val="Level_2 Char"/>
    <w:basedOn w:val="Level2Char0"/>
    <w:link w:val="Level2"/>
    <w:rsid w:val="0040064E"/>
    <w:rPr>
      <w:rFonts w:ascii="Georgia" w:eastAsiaTheme="minorHAnsi" w:hAnsi="Georgia" w:cstheme="minorBidi"/>
      <w:b/>
      <w:caps w:val="0"/>
      <w:sz w:val="18"/>
      <w:szCs w:val="22"/>
      <w:lang w:val="pt-PT"/>
    </w:rPr>
  </w:style>
  <w:style w:type="character" w:customStyle="1" w:styleId="Heading2Char">
    <w:name w:val="Heading 2 Char"/>
    <w:aliases w:val="H2 Char,h2 Char"/>
    <w:basedOn w:val="DefaultParagraphFont"/>
    <w:link w:val="Heading2"/>
    <w:uiPriority w:val="9"/>
    <w:rsid w:val="0040064E"/>
    <w:rPr>
      <w:rFonts w:ascii="Georgia" w:hAnsi="Georgia" w:cs="Arial"/>
      <w:b/>
      <w:bCs/>
      <w:iCs/>
      <w:sz w:val="28"/>
      <w:szCs w:val="28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64E"/>
    <w:rPr>
      <w:rFonts w:ascii="Georgia" w:hAnsi="Georgia"/>
      <w:sz w:val="18"/>
      <w:lang w:val="it-IT"/>
    </w:rPr>
  </w:style>
  <w:style w:type="character" w:styleId="CommentReference">
    <w:name w:val="annotation reference"/>
    <w:basedOn w:val="DefaultParagraphFont"/>
    <w:uiPriority w:val="99"/>
    <w:unhideWhenUsed/>
    <w:rsid w:val="004006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64E"/>
    <w:pPr>
      <w:spacing w:after="200"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64E"/>
    <w:rPr>
      <w:rFonts w:eastAsia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00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0064E"/>
    <w:rPr>
      <w:rFonts w:eastAsiaTheme="minorHAnsi" w:cstheme="minorBidi"/>
      <w:b/>
      <w:bCs/>
    </w:rPr>
  </w:style>
  <w:style w:type="paragraph" w:styleId="Revision">
    <w:name w:val="Revision"/>
    <w:hidden/>
    <w:uiPriority w:val="99"/>
    <w:semiHidden/>
    <w:rsid w:val="0040064E"/>
    <w:rPr>
      <w:rFonts w:eastAsiaTheme="minorHAnsi" w:cstheme="minorBidi"/>
      <w:sz w:val="24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0064E"/>
    <w:pPr>
      <w:keepNext/>
      <w:keepLines/>
      <w:spacing w:before="120" w:after="0" w:line="360" w:lineRule="auto"/>
      <w:jc w:val="both"/>
      <w:outlineLvl w:val="9"/>
    </w:pPr>
    <w:rPr>
      <w:rFonts w:ascii="Times New Roman" w:eastAsiaTheme="majorEastAsia" w:hAnsi="Times New Roman" w:cstheme="majorBidi"/>
      <w:bCs/>
      <w:sz w:val="24"/>
      <w:szCs w:val="28"/>
      <w:lang w:val="en-US" w:eastAsia="ja-JP"/>
    </w:rPr>
  </w:style>
  <w:style w:type="paragraph" w:customStyle="1" w:styleId="Text">
    <w:name w:val="Text"/>
    <w:basedOn w:val="Normal"/>
    <w:rsid w:val="0040064E"/>
    <w:pPr>
      <w:tabs>
        <w:tab w:val="left" w:pos="288"/>
      </w:tabs>
      <w:spacing w:line="240" w:lineRule="auto"/>
      <w:ind w:firstLine="288"/>
    </w:pPr>
    <w:rPr>
      <w:rFonts w:ascii="Times New Roman" w:hAnsi="Times New Roman"/>
      <w:sz w:val="20"/>
      <w:szCs w:val="20"/>
      <w:lang w:val="en-US"/>
    </w:rPr>
  </w:style>
  <w:style w:type="paragraph" w:customStyle="1" w:styleId="Figure">
    <w:name w:val="Figure"/>
    <w:basedOn w:val="Normal"/>
    <w:next w:val="Text"/>
    <w:rsid w:val="0040064E"/>
    <w:pPr>
      <w:framePr w:hSpace="187" w:vSpace="187" w:wrap="around" w:vAnchor="text" w:hAnchor="text" w:y="1"/>
      <w:spacing w:line="240" w:lineRule="auto"/>
    </w:pPr>
    <w:rPr>
      <w:rFonts w:ascii="Times New Roman" w:hAnsi="Times New Roman"/>
      <w:b/>
      <w:sz w:val="20"/>
      <w:szCs w:val="20"/>
      <w:lang w:val="en-US"/>
    </w:rPr>
  </w:style>
  <w:style w:type="paragraph" w:customStyle="1" w:styleId="References">
    <w:name w:val="References"/>
    <w:basedOn w:val="Normal"/>
    <w:rsid w:val="0040064E"/>
    <w:pPr>
      <w:spacing w:line="240" w:lineRule="auto"/>
      <w:ind w:firstLine="288"/>
    </w:pPr>
    <w:rPr>
      <w:rFonts w:ascii="Times New Roman" w:hAnsi="Times New Roman"/>
      <w:szCs w:val="20"/>
      <w:lang w:val="en-US"/>
    </w:rPr>
  </w:style>
  <w:style w:type="paragraph" w:customStyle="1" w:styleId="Tables">
    <w:name w:val="Tables"/>
    <w:basedOn w:val="Normal"/>
    <w:link w:val="TablesChar"/>
    <w:qFormat/>
    <w:rsid w:val="0040064E"/>
    <w:pPr>
      <w:spacing w:line="276" w:lineRule="auto"/>
      <w:jc w:val="center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TablesChar">
    <w:name w:val="Tables Char"/>
    <w:basedOn w:val="DefaultParagraphFont"/>
    <w:link w:val="Tables"/>
    <w:rsid w:val="0040064E"/>
    <w:rPr>
      <w:rFonts w:eastAsiaTheme="minorHAnsi" w:cstheme="minorBidi"/>
      <w:sz w:val="24"/>
      <w:szCs w:val="22"/>
    </w:rPr>
  </w:style>
  <w:style w:type="paragraph" w:customStyle="1" w:styleId="ieeenormal">
    <w:name w:val="ieeenormal"/>
    <w:basedOn w:val="Normal"/>
    <w:link w:val="ieeenormalChar"/>
    <w:uiPriority w:val="99"/>
    <w:rsid w:val="0040064E"/>
    <w:pPr>
      <w:spacing w:after="200" w:line="240" w:lineRule="auto"/>
    </w:pPr>
    <w:rPr>
      <w:rFonts w:ascii="Times New Roman" w:hAnsi="Times New Roman"/>
      <w:lang w:val="en-US"/>
    </w:rPr>
  </w:style>
  <w:style w:type="character" w:customStyle="1" w:styleId="ieeenormalChar">
    <w:name w:val="ieeenormal Char"/>
    <w:basedOn w:val="DefaultParagraphFont"/>
    <w:link w:val="ieeenormal"/>
    <w:uiPriority w:val="99"/>
    <w:locked/>
    <w:rsid w:val="0040064E"/>
    <w:rPr>
      <w:sz w:val="24"/>
      <w:szCs w:val="24"/>
    </w:rPr>
  </w:style>
  <w:style w:type="paragraph" w:customStyle="1" w:styleId="ieeelist">
    <w:name w:val="ieeelist"/>
    <w:basedOn w:val="ieeenormal"/>
    <w:uiPriority w:val="99"/>
    <w:rsid w:val="0040064E"/>
    <w:pPr>
      <w:tabs>
        <w:tab w:val="num" w:pos="432"/>
      </w:tabs>
      <w:ind w:left="432" w:hanging="432"/>
    </w:pPr>
  </w:style>
  <w:style w:type="character" w:customStyle="1" w:styleId="FooterChar">
    <w:name w:val="Footer Char"/>
    <w:basedOn w:val="DefaultParagraphFont"/>
    <w:link w:val="Footer"/>
    <w:uiPriority w:val="99"/>
    <w:rsid w:val="0040064E"/>
    <w:rPr>
      <w:rFonts w:ascii="Georgia" w:hAnsi="Georgia"/>
      <w:sz w:val="18"/>
      <w:szCs w:val="24"/>
      <w:lang w:val="en-GB"/>
    </w:rPr>
  </w:style>
  <w:style w:type="paragraph" w:customStyle="1" w:styleId="Style1">
    <w:name w:val="Style1"/>
    <w:basedOn w:val="Normal"/>
    <w:link w:val="Style1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="SimSun" w:hAnsi="Times New Roman"/>
      <w:b/>
      <w:szCs w:val="26"/>
      <w:lang w:val="en-US"/>
    </w:rPr>
  </w:style>
  <w:style w:type="character" w:customStyle="1" w:styleId="Style1Char">
    <w:name w:val="Style1 Char"/>
    <w:basedOn w:val="DefaultParagraphFont"/>
    <w:link w:val="Style1"/>
    <w:rsid w:val="0040064E"/>
    <w:rPr>
      <w:rFonts w:eastAsia="SimSun"/>
      <w:b/>
      <w:sz w:val="24"/>
      <w:szCs w:val="26"/>
    </w:rPr>
  </w:style>
  <w:style w:type="paragraph" w:customStyle="1" w:styleId="Style3">
    <w:name w:val="Style3"/>
    <w:basedOn w:val="Normal"/>
    <w:link w:val="Style3Char"/>
    <w:qFormat/>
    <w:rsid w:val="0040064E"/>
    <w:pPr>
      <w:keepNext/>
      <w:keepLines/>
      <w:spacing w:before="200" w:line="480" w:lineRule="auto"/>
      <w:ind w:left="1224" w:hanging="504"/>
      <w:contextualSpacing/>
      <w:outlineLvl w:val="2"/>
    </w:pPr>
    <w:rPr>
      <w:rFonts w:ascii="Times New Roman" w:eastAsiaTheme="minorHAnsi" w:hAnsi="Times New Roman" w:cstheme="minorBidi"/>
      <w:b/>
      <w:color w:val="FF0000"/>
      <w:szCs w:val="22"/>
      <w:lang w:val="en-US"/>
    </w:rPr>
  </w:style>
  <w:style w:type="character" w:customStyle="1" w:styleId="Style3Char">
    <w:name w:val="Style3 Char"/>
    <w:basedOn w:val="DefaultParagraphFont"/>
    <w:link w:val="Style3"/>
    <w:rsid w:val="0040064E"/>
    <w:rPr>
      <w:rFonts w:eastAsiaTheme="minorHAnsi" w:cstheme="minorBidi"/>
      <w:b/>
      <w:color w:val="FF0000"/>
      <w:sz w:val="24"/>
      <w:szCs w:val="22"/>
    </w:rPr>
  </w:style>
  <w:style w:type="paragraph" w:customStyle="1" w:styleId="Level1outside">
    <w:name w:val="Level_1_outside"/>
    <w:basedOn w:val="Normal"/>
    <w:link w:val="Level1outsideChar"/>
    <w:qFormat/>
    <w:rsid w:val="0040064E"/>
    <w:pPr>
      <w:spacing w:after="200" w:line="276" w:lineRule="auto"/>
      <w:jc w:val="center"/>
    </w:pPr>
    <w:rPr>
      <w:rFonts w:ascii="Times New Roman" w:eastAsiaTheme="minorHAnsi" w:hAnsi="Times New Roman" w:cstheme="minorBidi"/>
      <w:b/>
      <w:sz w:val="32"/>
      <w:szCs w:val="32"/>
    </w:rPr>
  </w:style>
  <w:style w:type="character" w:customStyle="1" w:styleId="Level1outsideChar">
    <w:name w:val="Level_1_outside Char"/>
    <w:basedOn w:val="DefaultParagraphFont"/>
    <w:link w:val="Level1outside"/>
    <w:rsid w:val="0040064E"/>
    <w:rPr>
      <w:rFonts w:eastAsiaTheme="minorHAnsi" w:cstheme="minorBidi"/>
      <w:b/>
      <w:sz w:val="32"/>
      <w:szCs w:val="32"/>
      <w:lang w:val="en-GB"/>
    </w:rPr>
  </w:style>
  <w:style w:type="paragraph" w:styleId="BlockText">
    <w:name w:val="Block Text"/>
    <w:basedOn w:val="Normal"/>
    <w:uiPriority w:val="99"/>
    <w:unhideWhenUsed/>
    <w:rsid w:val="004006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40064E"/>
    <w:rPr>
      <w:rFonts w:eastAsiaTheme="minorHAnsi" w:cstheme="minorBidi"/>
      <w:sz w:val="24"/>
      <w:szCs w:val="22"/>
    </w:rPr>
  </w:style>
  <w:style w:type="paragraph" w:styleId="BodyText2">
    <w:name w:val="Body Text 2"/>
    <w:basedOn w:val="Normal"/>
    <w:link w:val="BodyText2Char"/>
    <w:uiPriority w:val="99"/>
    <w:unhideWhenUsed/>
    <w:rsid w:val="0040064E"/>
    <w:pPr>
      <w:spacing w:after="120" w:line="48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0064E"/>
    <w:rPr>
      <w:rFonts w:eastAsiaTheme="minorHAnsi" w:cstheme="minorBidi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40064E"/>
    <w:pPr>
      <w:spacing w:after="120" w:line="276" w:lineRule="auto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0064E"/>
    <w:rPr>
      <w:rFonts w:eastAsiaTheme="minorHAnsi" w:cstheme="minorBid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0064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064E"/>
    <w:rPr>
      <w:rFonts w:eastAsiaTheme="minorHAnsi" w:cstheme="minorBidi"/>
      <w:sz w:val="24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0064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0064E"/>
    <w:pPr>
      <w:spacing w:after="120" w:line="480" w:lineRule="auto"/>
      <w:ind w:left="283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064E"/>
    <w:rPr>
      <w:rFonts w:eastAsiaTheme="minorHAnsi" w:cstheme="minorBid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0064E"/>
    <w:pPr>
      <w:spacing w:after="120" w:line="276" w:lineRule="auto"/>
      <w:ind w:left="283"/>
    </w:pPr>
    <w:rPr>
      <w:rFonts w:ascii="Times New Roman" w:eastAsiaTheme="minorHAnsi" w:hAnsi="Times New Roman" w:cstheme="minorBidi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0064E"/>
    <w:rPr>
      <w:rFonts w:eastAsiaTheme="minorHAnsi" w:cstheme="minorBidi"/>
      <w:sz w:val="16"/>
      <w:szCs w:val="16"/>
    </w:rPr>
  </w:style>
  <w:style w:type="paragraph" w:styleId="Closing">
    <w:name w:val="Closing"/>
    <w:basedOn w:val="Normal"/>
    <w:link w:val="ClosingChar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ClosingChar">
    <w:name w:val="Closing Char"/>
    <w:basedOn w:val="DefaultParagraphFont"/>
    <w:link w:val="Closing"/>
    <w:rsid w:val="0040064E"/>
    <w:rPr>
      <w:rFonts w:eastAsiaTheme="minorHAnsi" w:cstheme="minorBidi"/>
      <w:sz w:val="24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40064E"/>
    <w:rPr>
      <w:rFonts w:eastAsiaTheme="minorHAnsi" w:cstheme="minorBidi"/>
      <w:sz w:val="24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sid w:val="0040064E"/>
    <w:pPr>
      <w:spacing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0064E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0064E"/>
    <w:rPr>
      <w:rFonts w:eastAsiaTheme="minorHAnsi" w:cstheme="minorBidi"/>
      <w:sz w:val="24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0064E"/>
    <w:rPr>
      <w:rFonts w:eastAsiaTheme="minorHAnsi" w:cstheme="minorBidi"/>
    </w:rPr>
  </w:style>
  <w:style w:type="paragraph" w:styleId="EnvelopeAddress">
    <w:name w:val="envelope address"/>
    <w:basedOn w:val="Normal"/>
    <w:uiPriority w:val="99"/>
    <w:unhideWhenUsed/>
    <w:rsid w:val="0040064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lang w:val="en-US"/>
    </w:rPr>
  </w:style>
  <w:style w:type="paragraph" w:styleId="EnvelopeReturn">
    <w:name w:val="envelope return"/>
    <w:basedOn w:val="Normal"/>
    <w:uiPriority w:val="99"/>
    <w:unhideWhenUsed/>
    <w:rsid w:val="0040064E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0064E"/>
    <w:rPr>
      <w:rFonts w:ascii="Georgia" w:hAnsi="Georgia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064E"/>
    <w:rPr>
      <w:rFonts w:ascii="Georgia" w:hAnsi="Georgia"/>
      <w:b/>
      <w:bCs/>
      <w:i/>
      <w:iCs/>
      <w:sz w:val="24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40064E"/>
    <w:rPr>
      <w:rFonts w:ascii="Georgia" w:hAnsi="Georgia"/>
      <w:bCs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0064E"/>
    <w:rPr>
      <w:rFonts w:ascii="Georgia" w:hAnsi="Georgia"/>
      <w:i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0064E"/>
    <w:rPr>
      <w:rFonts w:ascii="Georgia" w:hAnsi="Georgia"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40064E"/>
    <w:rPr>
      <w:rFonts w:ascii="Georgia" w:hAnsi="Georgia" w:cs="Arial"/>
      <w:i/>
      <w:sz w:val="24"/>
      <w:szCs w:val="22"/>
      <w:lang w:val="en-GB"/>
    </w:rPr>
  </w:style>
  <w:style w:type="paragraph" w:styleId="HTMLAddress">
    <w:name w:val="HTML Address"/>
    <w:basedOn w:val="Normal"/>
    <w:link w:val="HTMLAddress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i/>
      <w:iCs/>
      <w:szCs w:val="22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rsid w:val="0040064E"/>
    <w:rPr>
      <w:rFonts w:eastAsiaTheme="minorHAnsi" w:cstheme="minorBidi"/>
      <w:i/>
      <w:iCs/>
      <w:sz w:val="24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40064E"/>
    <w:pPr>
      <w:spacing w:line="240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40064E"/>
    <w:pPr>
      <w:spacing w:line="240" w:lineRule="auto"/>
      <w:ind w:left="4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3">
    <w:name w:val="index 3"/>
    <w:basedOn w:val="Normal"/>
    <w:next w:val="Normal"/>
    <w:autoRedefine/>
    <w:uiPriority w:val="99"/>
    <w:unhideWhenUsed/>
    <w:rsid w:val="0040064E"/>
    <w:pPr>
      <w:spacing w:line="240" w:lineRule="auto"/>
      <w:ind w:left="7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4">
    <w:name w:val="index 4"/>
    <w:basedOn w:val="Normal"/>
    <w:next w:val="Normal"/>
    <w:autoRedefine/>
    <w:uiPriority w:val="99"/>
    <w:unhideWhenUsed/>
    <w:rsid w:val="0040064E"/>
    <w:pPr>
      <w:spacing w:line="240" w:lineRule="auto"/>
      <w:ind w:left="9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5">
    <w:name w:val="index 5"/>
    <w:basedOn w:val="Normal"/>
    <w:next w:val="Normal"/>
    <w:autoRedefine/>
    <w:uiPriority w:val="99"/>
    <w:unhideWhenUsed/>
    <w:rsid w:val="0040064E"/>
    <w:pPr>
      <w:spacing w:line="240" w:lineRule="auto"/>
      <w:ind w:left="120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6">
    <w:name w:val="index 6"/>
    <w:basedOn w:val="Normal"/>
    <w:next w:val="Normal"/>
    <w:autoRedefine/>
    <w:uiPriority w:val="99"/>
    <w:unhideWhenUsed/>
    <w:rsid w:val="0040064E"/>
    <w:pPr>
      <w:spacing w:line="240" w:lineRule="auto"/>
      <w:ind w:left="14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7">
    <w:name w:val="index 7"/>
    <w:basedOn w:val="Normal"/>
    <w:next w:val="Normal"/>
    <w:autoRedefine/>
    <w:uiPriority w:val="99"/>
    <w:unhideWhenUsed/>
    <w:rsid w:val="0040064E"/>
    <w:pPr>
      <w:spacing w:line="240" w:lineRule="auto"/>
      <w:ind w:left="168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8">
    <w:name w:val="index 8"/>
    <w:basedOn w:val="Normal"/>
    <w:next w:val="Normal"/>
    <w:autoRedefine/>
    <w:uiPriority w:val="99"/>
    <w:unhideWhenUsed/>
    <w:rsid w:val="0040064E"/>
    <w:pPr>
      <w:spacing w:line="240" w:lineRule="auto"/>
      <w:ind w:left="192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9">
    <w:name w:val="index 9"/>
    <w:basedOn w:val="Normal"/>
    <w:next w:val="Normal"/>
    <w:autoRedefine/>
    <w:uiPriority w:val="99"/>
    <w:unhideWhenUsed/>
    <w:rsid w:val="0040064E"/>
    <w:pPr>
      <w:spacing w:line="240" w:lineRule="auto"/>
      <w:ind w:left="216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IndexHeading">
    <w:name w:val="index heading"/>
    <w:basedOn w:val="Normal"/>
    <w:next w:val="Index1"/>
    <w:uiPriority w:val="99"/>
    <w:unhideWhenUsed/>
    <w:rsid w:val="0040064E"/>
    <w:pPr>
      <w:spacing w:after="200" w:line="276" w:lineRule="auto"/>
    </w:pPr>
    <w:rPr>
      <w:rFonts w:asciiTheme="majorHAnsi" w:eastAsiaTheme="majorEastAsia" w:hAnsiTheme="majorHAnsi" w:cstheme="majorBidi"/>
      <w:b/>
      <w:bCs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4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Times New Roman" w:eastAsiaTheme="minorHAnsi" w:hAnsi="Times New Roman" w:cstheme="minorBidi"/>
      <w:b/>
      <w:bCs/>
      <w:i/>
      <w:iCs/>
      <w:color w:val="4F81BD" w:themeColor="accent1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4E"/>
    <w:rPr>
      <w:rFonts w:eastAsiaTheme="minorHAnsi" w:cstheme="minorBidi"/>
      <w:b/>
      <w:bCs/>
      <w:i/>
      <w:iCs/>
      <w:color w:val="4F81BD" w:themeColor="accent1"/>
      <w:sz w:val="24"/>
      <w:szCs w:val="22"/>
    </w:rPr>
  </w:style>
  <w:style w:type="paragraph" w:styleId="List">
    <w:name w:val="List"/>
    <w:basedOn w:val="Normal"/>
    <w:uiPriority w:val="99"/>
    <w:unhideWhenUsed/>
    <w:rsid w:val="0040064E"/>
    <w:pPr>
      <w:spacing w:after="200" w:line="276" w:lineRule="auto"/>
      <w:ind w:left="283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2">
    <w:name w:val="List 2"/>
    <w:basedOn w:val="Normal"/>
    <w:uiPriority w:val="99"/>
    <w:unhideWhenUsed/>
    <w:rsid w:val="0040064E"/>
    <w:pPr>
      <w:spacing w:after="200" w:line="276" w:lineRule="auto"/>
      <w:ind w:left="566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3">
    <w:name w:val="List 3"/>
    <w:basedOn w:val="Normal"/>
    <w:uiPriority w:val="99"/>
    <w:unhideWhenUsed/>
    <w:rsid w:val="0040064E"/>
    <w:pPr>
      <w:spacing w:after="200" w:line="276" w:lineRule="auto"/>
      <w:ind w:left="849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4">
    <w:name w:val="List 4"/>
    <w:basedOn w:val="Normal"/>
    <w:uiPriority w:val="99"/>
    <w:unhideWhenUsed/>
    <w:rsid w:val="0040064E"/>
    <w:pPr>
      <w:spacing w:after="200" w:line="276" w:lineRule="auto"/>
      <w:ind w:left="1132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5">
    <w:name w:val="List 5"/>
    <w:basedOn w:val="Normal"/>
    <w:uiPriority w:val="99"/>
    <w:unhideWhenUsed/>
    <w:rsid w:val="0040064E"/>
    <w:pPr>
      <w:spacing w:after="200" w:line="276" w:lineRule="auto"/>
      <w:ind w:left="1415" w:hanging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40064E"/>
    <w:pPr>
      <w:numPr>
        <w:numId w:val="1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2">
    <w:name w:val="List Bullet 2"/>
    <w:basedOn w:val="Normal"/>
    <w:uiPriority w:val="99"/>
    <w:unhideWhenUsed/>
    <w:rsid w:val="0040064E"/>
    <w:pPr>
      <w:numPr>
        <w:numId w:val="22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3">
    <w:name w:val="List Bullet 3"/>
    <w:basedOn w:val="Normal"/>
    <w:unhideWhenUsed/>
    <w:rsid w:val="0040064E"/>
    <w:pPr>
      <w:numPr>
        <w:numId w:val="23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4">
    <w:name w:val="List Bullet 4"/>
    <w:basedOn w:val="Normal"/>
    <w:uiPriority w:val="99"/>
    <w:unhideWhenUsed/>
    <w:rsid w:val="0040064E"/>
    <w:pPr>
      <w:numPr>
        <w:numId w:val="24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40064E"/>
    <w:pPr>
      <w:numPr>
        <w:numId w:val="25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">
    <w:name w:val="List Continue"/>
    <w:basedOn w:val="Normal"/>
    <w:uiPriority w:val="99"/>
    <w:unhideWhenUsed/>
    <w:rsid w:val="0040064E"/>
    <w:pPr>
      <w:spacing w:after="120" w:line="276" w:lineRule="auto"/>
      <w:ind w:left="283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2">
    <w:name w:val="List Continue 2"/>
    <w:basedOn w:val="Normal"/>
    <w:uiPriority w:val="99"/>
    <w:unhideWhenUsed/>
    <w:rsid w:val="0040064E"/>
    <w:pPr>
      <w:spacing w:after="120" w:line="276" w:lineRule="auto"/>
      <w:ind w:left="566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3">
    <w:name w:val="List Continue 3"/>
    <w:basedOn w:val="Normal"/>
    <w:uiPriority w:val="99"/>
    <w:unhideWhenUsed/>
    <w:rsid w:val="0040064E"/>
    <w:pPr>
      <w:spacing w:after="120" w:line="276" w:lineRule="auto"/>
      <w:ind w:left="849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4">
    <w:name w:val="List Continue 4"/>
    <w:basedOn w:val="Normal"/>
    <w:uiPriority w:val="99"/>
    <w:unhideWhenUsed/>
    <w:rsid w:val="0040064E"/>
    <w:pPr>
      <w:spacing w:after="120" w:line="276" w:lineRule="auto"/>
      <w:ind w:left="1132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Continue5">
    <w:name w:val="List Continue 5"/>
    <w:basedOn w:val="Normal"/>
    <w:uiPriority w:val="99"/>
    <w:unhideWhenUsed/>
    <w:rsid w:val="0040064E"/>
    <w:pPr>
      <w:spacing w:after="120" w:line="276" w:lineRule="auto"/>
      <w:ind w:left="1415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40064E"/>
    <w:pPr>
      <w:numPr>
        <w:numId w:val="26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2">
    <w:name w:val="List Number 2"/>
    <w:basedOn w:val="Normal"/>
    <w:uiPriority w:val="99"/>
    <w:unhideWhenUsed/>
    <w:rsid w:val="0040064E"/>
    <w:pPr>
      <w:numPr>
        <w:numId w:val="27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3">
    <w:name w:val="List Number 3"/>
    <w:basedOn w:val="Normal"/>
    <w:uiPriority w:val="99"/>
    <w:unhideWhenUsed/>
    <w:rsid w:val="0040064E"/>
    <w:pPr>
      <w:numPr>
        <w:numId w:val="28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4">
    <w:name w:val="List Number 4"/>
    <w:basedOn w:val="Normal"/>
    <w:uiPriority w:val="99"/>
    <w:unhideWhenUsed/>
    <w:rsid w:val="0040064E"/>
    <w:pPr>
      <w:numPr>
        <w:numId w:val="29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ListNumber5">
    <w:name w:val="List Number 5"/>
    <w:basedOn w:val="Normal"/>
    <w:uiPriority w:val="99"/>
    <w:unhideWhenUsed/>
    <w:rsid w:val="0040064E"/>
    <w:pPr>
      <w:numPr>
        <w:numId w:val="30"/>
      </w:numPr>
      <w:spacing w:after="200" w:line="276" w:lineRule="auto"/>
      <w:contextualSpacing/>
    </w:pPr>
    <w:rPr>
      <w:rFonts w:ascii="Times New Roman" w:eastAsiaTheme="minorHAnsi" w:hAnsi="Times New Roman" w:cstheme="minorBidi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4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jc w:val="both"/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40064E"/>
    <w:rPr>
      <w:rFonts w:ascii="Consolas" w:eastAsiaTheme="minorHAnsi" w:hAnsi="Consolas" w:cs="Consolas"/>
    </w:rPr>
  </w:style>
  <w:style w:type="paragraph" w:styleId="MessageHeader">
    <w:name w:val="Message Header"/>
    <w:basedOn w:val="Normal"/>
    <w:link w:val="MessageHeaderChar"/>
    <w:uiPriority w:val="99"/>
    <w:unhideWhenUsed/>
    <w:rsid w:val="004006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lang w:val="en-US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4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0064E"/>
    <w:pPr>
      <w:jc w:val="both"/>
    </w:pPr>
    <w:rPr>
      <w:rFonts w:eastAsiaTheme="minorHAnsi" w:cstheme="minorBidi"/>
      <w:sz w:val="24"/>
      <w:szCs w:val="22"/>
    </w:rPr>
  </w:style>
  <w:style w:type="paragraph" w:styleId="NormalIndent">
    <w:name w:val="Normal Indent"/>
    <w:basedOn w:val="Normal"/>
    <w:uiPriority w:val="99"/>
    <w:unhideWhenUsed/>
    <w:rsid w:val="0040064E"/>
    <w:pPr>
      <w:spacing w:after="200" w:line="276" w:lineRule="auto"/>
      <w:ind w:left="720"/>
    </w:pPr>
    <w:rPr>
      <w:rFonts w:ascii="Times New Roman" w:eastAsiaTheme="minorHAnsi" w:hAnsi="Times New Roman" w:cstheme="minorBidi"/>
      <w:szCs w:val="22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0064E"/>
    <w:pPr>
      <w:spacing w:line="240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NoteHeadingChar">
    <w:name w:val="Note Heading Char"/>
    <w:basedOn w:val="DefaultParagraphFont"/>
    <w:link w:val="NoteHeading"/>
    <w:uiPriority w:val="99"/>
    <w:rsid w:val="0040064E"/>
    <w:rPr>
      <w:rFonts w:eastAsiaTheme="minorHAnsi" w:cstheme="minorBidi"/>
      <w:sz w:val="24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0064E"/>
    <w:pPr>
      <w:spacing w:line="240" w:lineRule="auto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0064E"/>
    <w:rPr>
      <w:rFonts w:ascii="Consolas" w:eastAsiaTheme="minorHAns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0064E"/>
    <w:pPr>
      <w:spacing w:after="200" w:line="276" w:lineRule="auto"/>
    </w:pPr>
    <w:rPr>
      <w:rFonts w:ascii="Times New Roman" w:eastAsiaTheme="minorHAnsi" w:hAnsi="Times New Roman" w:cstheme="minorBidi"/>
      <w:i/>
      <w:iCs/>
      <w:color w:val="000000" w:themeColor="text1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0064E"/>
    <w:rPr>
      <w:rFonts w:eastAsiaTheme="minorHAnsi" w:cstheme="minorBidi"/>
      <w:i/>
      <w:iCs/>
      <w:color w:val="000000" w:themeColor="text1"/>
      <w:sz w:val="24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0064E"/>
    <w:pPr>
      <w:spacing w:after="200"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alutationChar">
    <w:name w:val="Salutation Char"/>
    <w:basedOn w:val="DefaultParagraphFont"/>
    <w:link w:val="Salutation"/>
    <w:uiPriority w:val="99"/>
    <w:rsid w:val="0040064E"/>
    <w:rPr>
      <w:rFonts w:eastAsiaTheme="minorHAnsi" w:cstheme="minorBidi"/>
      <w:sz w:val="24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40064E"/>
    <w:pPr>
      <w:spacing w:line="240" w:lineRule="auto"/>
      <w:ind w:left="4252"/>
    </w:pPr>
    <w:rPr>
      <w:rFonts w:ascii="Times New Roman" w:eastAsiaTheme="minorHAnsi" w:hAnsi="Times New Roman" w:cstheme="minorBidi"/>
      <w:szCs w:val="22"/>
      <w:lang w:val="en-US"/>
    </w:rPr>
  </w:style>
  <w:style w:type="character" w:customStyle="1" w:styleId="SignatureChar">
    <w:name w:val="Signature Char"/>
    <w:basedOn w:val="DefaultParagraphFont"/>
    <w:link w:val="Signature"/>
    <w:uiPriority w:val="99"/>
    <w:rsid w:val="0040064E"/>
    <w:rPr>
      <w:rFonts w:eastAsiaTheme="minorHAnsi" w:cstheme="minorBidi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4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0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40064E"/>
    <w:pPr>
      <w:spacing w:line="276" w:lineRule="auto"/>
      <w:ind w:left="240" w:hanging="240"/>
    </w:pPr>
    <w:rPr>
      <w:rFonts w:ascii="Times New Roman" w:eastAsiaTheme="minorHAnsi" w:hAnsi="Times New Roman" w:cstheme="minorBidi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0064E"/>
    <w:pPr>
      <w:spacing w:line="276" w:lineRule="auto"/>
    </w:pPr>
    <w:rPr>
      <w:rFonts w:ascii="Times New Roman" w:eastAsiaTheme="minorHAnsi" w:hAnsi="Times New Roman" w:cstheme="minorBidi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40064E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Data">
    <w:name w:val="Data"/>
    <w:basedOn w:val="DefaultParagraphFont"/>
    <w:uiPriority w:val="19"/>
    <w:qFormat/>
    <w:rsid w:val="004B0E27"/>
    <w:rPr>
      <w:rFonts w:ascii="Georgia" w:hAnsi="Georgia"/>
      <w:b w:val="0"/>
      <w:sz w:val="18"/>
    </w:rPr>
  </w:style>
  <w:style w:type="paragraph" w:customStyle="1" w:styleId="CCSDSTableText">
    <w:name w:val="CCSDS Table Text"/>
    <w:basedOn w:val="Normal"/>
    <w:link w:val="CCSDSTableTextChar"/>
    <w:qFormat/>
    <w:rsid w:val="00741C01"/>
    <w:pPr>
      <w:spacing w:line="280" w:lineRule="atLeast"/>
      <w:jc w:val="left"/>
    </w:pPr>
    <w:rPr>
      <w:rFonts w:ascii="Arial" w:hAnsi="Arial"/>
      <w:sz w:val="20"/>
      <w:szCs w:val="20"/>
      <w:lang w:val="x-none" w:eastAsia="x-none"/>
    </w:rPr>
  </w:style>
  <w:style w:type="character" w:customStyle="1" w:styleId="CCSDSTableTextChar">
    <w:name w:val="CCSDS Table Text Char"/>
    <w:link w:val="CCSDSTableText"/>
    <w:rsid w:val="00741C01"/>
    <w:rPr>
      <w:rFonts w:ascii="Arial" w:hAnsi="Arial"/>
      <w:lang w:val="x-none" w:eastAsia="x-none"/>
    </w:rPr>
  </w:style>
  <w:style w:type="paragraph" w:customStyle="1" w:styleId="CCSDSTableHeader">
    <w:name w:val="CCSDS Table Header"/>
    <w:basedOn w:val="Normal"/>
    <w:qFormat/>
    <w:rsid w:val="00741C01"/>
    <w:pPr>
      <w:spacing w:before="120" w:line="280" w:lineRule="atLeast"/>
      <w:jc w:val="center"/>
    </w:pPr>
    <w:rPr>
      <w:rFonts w:ascii="Arial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5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1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13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39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4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01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05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52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0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1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6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6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05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95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98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0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1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20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91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33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28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5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22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35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54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09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410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4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59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2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6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1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4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4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74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27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86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625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06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47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4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7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42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235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1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7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7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35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95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819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4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66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1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75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69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34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34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7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5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73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32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78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90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68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2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1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1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2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6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6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79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44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2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41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72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61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1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80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90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05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48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2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95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11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7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2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42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65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57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47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3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80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980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1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92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4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2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1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51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81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5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4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6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3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6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8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64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89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4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1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81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28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47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253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485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6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4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41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49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13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03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47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4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3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06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89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88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1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2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3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575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75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9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84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4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47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3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20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49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9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3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07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6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7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8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3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7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88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92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0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095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80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13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60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5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17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71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1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5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8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42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71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4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93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62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44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71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Coelho\AppData\Roaming\Microsoft\Templates\ESA%20Standard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DBEEDF3-A7C1-435D-83BB-E565DF3C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ESA Standard Document.dotm</Template>
  <TotalTime>0</TotalTime>
  <Pages>7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NanoSat MO Framework</vt:lpstr>
    </vt:vector>
  </TitlesOfParts>
  <Company>ESA</Company>
  <LinksUpToDate>false</LinksUpToDate>
  <CharactersWithSpaces>5670</CharactersWithSpaces>
  <SharedDoc>false</SharedDoc>
  <HyperlinkBase/>
  <HLinks>
    <vt:vector size="6" baseType="variant"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_Toc266973930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MAL-SPP deviations</dc:title>
  <dc:creator>Cesar Coelho</dc:creator>
  <cp:lastModifiedBy>Cesar Coelho</cp:lastModifiedBy>
  <cp:revision>1207</cp:revision>
  <cp:lastPrinted>2008-09-12T14:47:00Z</cp:lastPrinted>
  <dcterms:created xsi:type="dcterms:W3CDTF">2015-08-10T15:51:00Z</dcterms:created>
  <dcterms:modified xsi:type="dcterms:W3CDTF">2017-12-16T14:05:00Z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sSitename">
    <vt:lpwstr>ESOC</vt:lpwstr>
  </property>
  <property fmtid="{D5CDD505-2E9C-101B-9397-08002B2CF9AE}" pid="3" name="bmsAddress">
    <vt:lpwstr>European Space Operations Centre_x000b_Robert-Bosch-Strasse 5_x000b_D-64293 Darmstadt_x000b_Germany</vt:lpwstr>
  </property>
  <property fmtid="{D5CDD505-2E9C-101B-9397-08002B2CF9AE}" pid="4" name="bmsPhoneFax">
    <vt:lpwstr>T +49 (0)6151 900_x000b_F +49 (0)6151 90495_x000b_www.esa.int</vt:lpwstr>
  </property>
  <property fmtid="{D5CDD505-2E9C-101B-9397-08002B2CF9AE}" pid="5" name="Long Title">
    <vt:lpwstr>NanoSat MO Framework - System Design Document</vt:lpwstr>
  </property>
  <property fmtid="{D5CDD505-2E9C-101B-9397-08002B2CF9AE}" pid="6" name="Subject">
    <vt:lpwstr> </vt:lpwstr>
  </property>
  <property fmtid="{D5CDD505-2E9C-101B-9397-08002B2CF9AE}" pid="7" name="Issue">
    <vt:lpwstr/>
  </property>
  <property fmtid="{D5CDD505-2E9C-101B-9397-08002B2CF9AE}" pid="8" name="Revision">
    <vt:lpwstr/>
  </property>
  <property fmtid="{D5CDD505-2E9C-101B-9397-08002B2CF9AE}" pid="9" name="Issue Date">
    <vt:lpwstr/>
  </property>
  <property fmtid="{D5CDD505-2E9C-101B-9397-08002B2CF9AE}" pid="10" name="bmlocChangeLog">
    <vt:lpwstr> </vt:lpwstr>
  </property>
  <property fmtid="{D5CDD505-2E9C-101B-9397-08002B2CF9AE}" pid="11" name="Approved By">
    <vt:lpwstr/>
  </property>
  <property fmtid="{D5CDD505-2E9C-101B-9397-08002B2CF9AE}" pid="12" name="Author approval">
    <vt:lpwstr/>
  </property>
  <property fmtid="{D5CDD505-2E9C-101B-9397-08002B2CF9AE}" pid="13" name="Approved By Date">
    <vt:lpwstr/>
  </property>
  <property fmtid="{D5CDD505-2E9C-101B-9397-08002B2CF9AE}" pid="14" name="bmlocChangeRecord">
    <vt:lpwstr> </vt:lpwstr>
  </property>
  <property fmtid="{D5CDD505-2E9C-101B-9397-08002B2CF9AE}" pid="15" name="SubjectApproval">
    <vt:lpwstr> </vt:lpwstr>
  </property>
  <property fmtid="{D5CDD505-2E9C-101B-9397-08002B2CF9AE}" pid="16" name="Classification">
    <vt:lpwstr>ESA UNCLASSIFIED – For Official Use</vt:lpwstr>
  </property>
  <property fmtid="{D5CDD505-2E9C-101B-9397-08002B2CF9AE}" pid="17" name="ESADoctype">
    <vt:lpwstr>ESA_SD</vt:lpwstr>
  </property>
  <property fmtid="{D5CDD505-2E9C-101B-9397-08002B2CF9AE}" pid="18" name="Distribution">
    <vt:lpwstr/>
  </property>
  <property fmtid="{D5CDD505-2E9C-101B-9397-08002B2CF9AE}" pid="19" name="Document Type">
    <vt:lpwstr>TN</vt:lpwstr>
  </property>
  <property fmtid="{D5CDD505-2E9C-101B-9397-08002B2CF9AE}" pid="20" name="Status">
    <vt:lpwstr>Draft</vt:lpwstr>
  </property>
  <property fmtid="{D5CDD505-2E9C-101B-9397-08002B2CF9AE}" pid="21" name="Reference">
    <vt:lpwstr/>
  </property>
  <property fmtid="{D5CDD505-2E9C-101B-9397-08002B2CF9AE}" pid="22" name="Subject Approval">
    <vt:lpwstr/>
  </property>
  <property fmtid="{D5CDD505-2E9C-101B-9397-08002B2CF9AE}" pid="23" name="ESAVersion">
    <vt:lpwstr>4GV1.0</vt:lpwstr>
  </property>
  <property fmtid="{D5CDD505-2E9C-101B-9397-08002B2CF9AE}" pid="24" name="Organisational entity">
    <vt:lpwstr/>
  </property>
  <property fmtid="{D5CDD505-2E9C-101B-9397-08002B2CF9AE}" pid="25" name="bmApprovedByDateX">
    <vt:lpwstr/>
  </property>
  <property fmtid="{D5CDD505-2E9C-101B-9397-08002B2CF9AE}" pid="26" name="bmApprovedByX">
    <vt:lpwstr/>
  </property>
  <property fmtid="{D5CDD505-2E9C-101B-9397-08002B2CF9AE}" pid="27" name="Company">
    <vt:lpwstr>ESA</vt:lpwstr>
  </property>
</Properties>
</file>